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C0" w:rsidRPr="00B24AC0" w:rsidRDefault="00B24AC0" w:rsidP="00B24AC0">
      <w:pPr>
        <w:pStyle w:val="Title"/>
      </w:pPr>
      <w:r w:rsidRPr="00B24AC0">
        <w:t>Mitgliederversammlung – Protokoll</w:t>
      </w:r>
    </w:p>
    <w:p w:rsidR="00B24AC0" w:rsidRPr="00B24AC0" w:rsidRDefault="00B24AC0" w:rsidP="00B24AC0">
      <w:r w:rsidRPr="00B24AC0">
        <w:rPr>
          <w:b/>
          <w:bCs/>
        </w:rPr>
        <w:t>Datum:</w:t>
      </w:r>
      <w:r w:rsidRPr="00B24AC0">
        <w:t xml:space="preserve"> 24.06.2014 (20:00 Uhr – 21:00 Uhr)</w:t>
      </w:r>
    </w:p>
    <w:p w:rsidR="00B24AC0" w:rsidRPr="00B24AC0" w:rsidRDefault="00B24AC0" w:rsidP="00B24AC0">
      <w:r w:rsidRPr="00B24AC0">
        <w:rPr>
          <w:b/>
          <w:bCs/>
        </w:rPr>
        <w:t>Ort:</w:t>
      </w:r>
      <w:r w:rsidRPr="00B24AC0">
        <w:t xml:space="preserve"> Frankfurt am Main, Zur Kastanie</w:t>
      </w:r>
    </w:p>
    <w:p w:rsidR="00B24AC0" w:rsidRPr="00B24AC0" w:rsidRDefault="00B24AC0" w:rsidP="00B24AC0">
      <w:r w:rsidRPr="00B24AC0">
        <w:rPr>
          <w:b/>
          <w:bCs/>
        </w:rPr>
        <w:t>Versammlungsleiter:</w:t>
      </w:r>
      <w:r w:rsidRPr="00B24AC0">
        <w:t xml:space="preserve"> Roberto Vásquez Angel</w:t>
      </w:r>
    </w:p>
    <w:p w:rsidR="00B24AC0" w:rsidRPr="00B24AC0" w:rsidRDefault="00B24AC0" w:rsidP="00B24AC0">
      <w:r w:rsidRPr="00B24AC0">
        <w:rPr>
          <w:b/>
          <w:bCs/>
        </w:rPr>
        <w:t>Protokollführer:</w:t>
      </w:r>
      <w:r w:rsidRPr="00B24AC0">
        <w:t xml:space="preserve"> Roberto Vásquez Angel</w:t>
      </w:r>
    </w:p>
    <w:p w:rsidR="00B24AC0" w:rsidRPr="00B24AC0" w:rsidRDefault="00B24AC0" w:rsidP="00B24AC0">
      <w:r w:rsidRPr="00B24AC0">
        <w:rPr>
          <w:b/>
          <w:bCs/>
        </w:rPr>
        <w:t>Anwesende: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Sarah Kristin Hehner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Chi Ming Huang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Tom Pfaff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Christian Hansch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Robin Hanke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Daniel Raudnitzky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Lucas Seubert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Daniel Massong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Dominik Mogk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Alexander Neugebauer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Christoph Korn</w:t>
      </w:r>
    </w:p>
    <w:p w:rsidR="00B24AC0" w:rsidRPr="00B24AC0" w:rsidRDefault="00B24AC0" w:rsidP="00B24AC0">
      <w:pPr>
        <w:numPr>
          <w:ilvl w:val="0"/>
          <w:numId w:val="1"/>
        </w:numPr>
      </w:pPr>
      <w:r w:rsidRPr="00B24AC0">
        <w:t>Simon Augenstein</w:t>
      </w:r>
    </w:p>
    <w:p w:rsidR="00B24AC0" w:rsidRDefault="00B24AC0" w:rsidP="00B24AC0">
      <w:pPr>
        <w:numPr>
          <w:ilvl w:val="0"/>
          <w:numId w:val="1"/>
        </w:numPr>
      </w:pPr>
      <w:r w:rsidRPr="00B24AC0">
        <w:t>Marco Beiler</w:t>
      </w:r>
    </w:p>
    <w:p w:rsidR="00B24AC0" w:rsidRPr="00B24AC0" w:rsidRDefault="00B24AC0" w:rsidP="00A56D8F">
      <w:pPr>
        <w:ind w:left="720"/>
      </w:pPr>
    </w:p>
    <w:p w:rsidR="00B24AC0" w:rsidRPr="00B24AC0" w:rsidRDefault="00B24AC0" w:rsidP="00B24AC0">
      <w:pPr>
        <w:rPr>
          <w:b/>
          <w:bCs/>
        </w:rPr>
      </w:pPr>
      <w:r w:rsidRPr="00B24AC0">
        <w:rPr>
          <w:b/>
          <w:bCs/>
        </w:rPr>
        <w:t>1. Begrüßung und Feststellung der Beschlussfähigkeit</w:t>
      </w:r>
    </w:p>
    <w:p w:rsidR="00B24AC0" w:rsidRPr="00B24AC0" w:rsidRDefault="00B24AC0" w:rsidP="00B24AC0">
      <w:r w:rsidRPr="00B24AC0">
        <w:t>Die Beschlussfähigkeit wird festgestellt.</w:t>
      </w:r>
    </w:p>
    <w:p w:rsidR="00B24AC0" w:rsidRPr="00B24AC0" w:rsidRDefault="00B24AC0" w:rsidP="00B24AC0">
      <w:pPr>
        <w:rPr>
          <w:b/>
          <w:bCs/>
        </w:rPr>
      </w:pPr>
      <w:r w:rsidRPr="00B24AC0">
        <w:rPr>
          <w:b/>
          <w:bCs/>
        </w:rPr>
        <w:t>2. Rechenschaftsbericht</w:t>
      </w:r>
    </w:p>
    <w:p w:rsidR="00B24AC0" w:rsidRDefault="00B24AC0" w:rsidP="00B24AC0">
      <w:r w:rsidRPr="00B24AC0">
        <w:t>Roberto Vasquez Angel stellt den Rechenschaftsbericht vor (siehe Anlage).</w:t>
      </w:r>
    </w:p>
    <w:p w:rsidR="00B24AC0" w:rsidRDefault="00B24AC0" w:rsidP="00B24AC0"/>
    <w:p w:rsidR="00B24AC0" w:rsidRPr="00B24AC0" w:rsidRDefault="00B24AC0" w:rsidP="00B24AC0"/>
    <w:p w:rsidR="00B24AC0" w:rsidRPr="00B24AC0" w:rsidRDefault="00B24AC0" w:rsidP="00B24AC0">
      <w:pPr>
        <w:rPr>
          <w:b/>
          <w:bCs/>
        </w:rPr>
      </w:pPr>
      <w:r w:rsidRPr="00B24AC0">
        <w:rPr>
          <w:b/>
          <w:bCs/>
        </w:rPr>
        <w:lastRenderedPageBreak/>
        <w:t>3. Entlastung des Vorstands</w:t>
      </w:r>
    </w:p>
    <w:p w:rsidR="00B24AC0" w:rsidRPr="00B24AC0" w:rsidRDefault="00B24AC0" w:rsidP="00B24AC0">
      <w:r w:rsidRPr="00B24AC0">
        <w:t>Der Vorstand wird ohne Gegenstimmen und Enthaltungen entlastet.</w:t>
      </w:r>
    </w:p>
    <w:p w:rsidR="00B24AC0" w:rsidRPr="00B24AC0" w:rsidRDefault="00B24AC0" w:rsidP="00B24AC0">
      <w:pPr>
        <w:rPr>
          <w:b/>
          <w:bCs/>
        </w:rPr>
      </w:pPr>
      <w:r w:rsidRPr="00B24AC0">
        <w:rPr>
          <w:b/>
          <w:bCs/>
        </w:rPr>
        <w:t>4. Beratung und Beschlussfassung zur Satzungsänderung für das Finanzamt</w:t>
      </w:r>
    </w:p>
    <w:p w:rsidR="00B24AC0" w:rsidRPr="00B24AC0" w:rsidRDefault="00B24AC0" w:rsidP="00B24AC0">
      <w:r w:rsidRPr="00B24AC0">
        <w:t>Der Satzungsvorschlag (siehe Anhang) wird mit 14 Stimmen und einer Enthaltung angenommen.</w:t>
      </w:r>
    </w:p>
    <w:p w:rsidR="00B24AC0" w:rsidRPr="00B24AC0" w:rsidRDefault="00B24AC0" w:rsidP="00B24AC0">
      <w:pPr>
        <w:rPr>
          <w:b/>
          <w:bCs/>
        </w:rPr>
      </w:pPr>
      <w:r w:rsidRPr="00B24AC0">
        <w:rPr>
          <w:b/>
          <w:bCs/>
        </w:rPr>
        <w:t>5. Sonstiges</w:t>
      </w:r>
    </w:p>
    <w:p w:rsidR="00B24AC0" w:rsidRPr="00B24AC0" w:rsidRDefault="00B24AC0" w:rsidP="00B24AC0">
      <w:r w:rsidRPr="00B24AC0">
        <w:t>Zum Thema Raumsuche: Tom Pfaff fragt bei der Kirche in Sachsenhausen nach Räumlichkeiten an.</w:t>
      </w:r>
    </w:p>
    <w:p w:rsidR="00BF67BD" w:rsidRPr="00BF67BD" w:rsidRDefault="00BF67BD" w:rsidP="004A2547"/>
    <w:sectPr w:rsidR="00BF67BD" w:rsidRPr="00BF67BD" w:rsidSect="002B0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AC0" w:rsidRDefault="00B24AC0" w:rsidP="001E316F">
      <w:pPr>
        <w:spacing w:after="0" w:line="240" w:lineRule="auto"/>
      </w:pPr>
      <w:r>
        <w:separator/>
      </w:r>
    </w:p>
  </w:endnote>
  <w:endnote w:type="continuationSeparator" w:id="1">
    <w:p w:rsidR="00B24AC0" w:rsidRDefault="00B24AC0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402"/>
      <w:gridCol w:w="2441"/>
    </w:tblGrid>
    <w:tr w:rsidR="004A2547" w:rsidRPr="004A2547" w:rsidTr="00247D29">
      <w:tc>
        <w:tcPr>
          <w:tcW w:w="3369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ooter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402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Bank: .comdirect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Pr="004A2547" w:rsidRDefault="004A2547" w:rsidP="004A2547">
          <w:pPr>
            <w:pStyle w:val="Footer"/>
          </w:pPr>
          <w:r w:rsidRPr="004A2547">
            <w:rPr>
              <w:sz w:val="16"/>
              <w:szCs w:val="16"/>
            </w:rPr>
            <w:t>BIC: COBADEHDXXX</w:t>
          </w:r>
        </w:p>
      </w:tc>
      <w:tc>
        <w:tcPr>
          <w:tcW w:w="2441" w:type="dxa"/>
        </w:tcPr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ooter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ooter"/>
          </w:pPr>
        </w:p>
      </w:tc>
    </w:tr>
  </w:tbl>
  <w:p w:rsidR="00BF67BD" w:rsidRPr="004A2547" w:rsidRDefault="00BF67BD" w:rsidP="00BF67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AC0" w:rsidRDefault="00B24AC0" w:rsidP="001E316F">
      <w:pPr>
        <w:spacing w:after="0" w:line="240" w:lineRule="auto"/>
      </w:pPr>
      <w:r>
        <w:separator/>
      </w:r>
    </w:p>
  </w:footnote>
  <w:footnote w:type="continuationSeparator" w:id="1">
    <w:p w:rsidR="00B24AC0" w:rsidRDefault="00B24AC0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BD" w:rsidRDefault="00BF67BD" w:rsidP="00F13509">
    <w:pPr>
      <w:pStyle w:val="Header"/>
      <w:jc w:val="right"/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9" w:rsidRDefault="00247D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2C5F"/>
    <w:multiLevelType w:val="multilevel"/>
    <w:tmpl w:val="EE14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9366FB"/>
    <w:rsid w:val="00017246"/>
    <w:rsid w:val="001141F6"/>
    <w:rsid w:val="0013690D"/>
    <w:rsid w:val="001E316F"/>
    <w:rsid w:val="00247D29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6E0E82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8C330D"/>
    <w:rsid w:val="00905570"/>
    <w:rsid w:val="009366FB"/>
    <w:rsid w:val="00967A2E"/>
    <w:rsid w:val="009B7930"/>
    <w:rsid w:val="009D0034"/>
    <w:rsid w:val="009F17A6"/>
    <w:rsid w:val="00A56D8F"/>
    <w:rsid w:val="00B24AC0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2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D847-3F22-4AB5-B1E4-79047D3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Template.dotx</Template>
  <TotalTime>0</TotalTime>
  <Pages>2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Roberto Vasquez Angel</cp:lastModifiedBy>
  <cp:revision>2</cp:revision>
  <cp:lastPrinted>2015-02-01T15:18:00Z</cp:lastPrinted>
  <dcterms:created xsi:type="dcterms:W3CDTF">2015-08-13T13:22:00Z</dcterms:created>
  <dcterms:modified xsi:type="dcterms:W3CDTF">2015-12-07T11:26:00Z</dcterms:modified>
</cp:coreProperties>
</file>