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BD" w:rsidRPr="00BF67BD" w:rsidRDefault="00BF67BD" w:rsidP="004A2547">
      <w:bookmarkStart w:id="0" w:name="_GoBack"/>
      <w:bookmarkEnd w:id="0"/>
    </w:p>
    <w:sectPr w:rsidR="00BF67BD" w:rsidRPr="00BF67BD" w:rsidSect="002B03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9DA" w:rsidRDefault="001329DA" w:rsidP="001E316F">
      <w:pPr>
        <w:spacing w:after="0" w:line="240" w:lineRule="auto"/>
      </w:pPr>
      <w:r>
        <w:separator/>
      </w:r>
    </w:p>
  </w:endnote>
  <w:endnote w:type="continuationSeparator" w:id="0">
    <w:p w:rsidR="001329DA" w:rsidRDefault="001329DA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7"/>
      <w:gridCol w:w="3366"/>
      <w:gridCol w:w="2399"/>
    </w:tblGrid>
    <w:tr w:rsidR="004A2547" w:rsidRPr="004A2547" w:rsidTr="00247D29">
      <w:tc>
        <w:tcPr>
          <w:tcW w:w="3369" w:type="dxa"/>
        </w:tcPr>
        <w:p w:rsidR="006D2660" w:rsidRDefault="006D2660" w:rsidP="006D2660">
          <w:pPr>
            <w:pStyle w:val="Fuzeile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6D2660" w:rsidRDefault="006D2660" w:rsidP="006D2660">
          <w:pPr>
            <w:pStyle w:val="Fuzeile"/>
            <w:rPr>
              <w:b/>
              <w:sz w:val="16"/>
              <w:szCs w:val="16"/>
            </w:rPr>
          </w:pP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  <w:proofErr w:type="spellStart"/>
          <w:r w:rsidRPr="00B648FB">
            <w:rPr>
              <w:sz w:val="16"/>
              <w:szCs w:val="16"/>
            </w:rPr>
            <w:t>Domitianstr</w:t>
          </w:r>
          <w:proofErr w:type="spellEnd"/>
          <w:r w:rsidRPr="00B648FB">
            <w:rPr>
              <w:sz w:val="16"/>
              <w:szCs w:val="16"/>
            </w:rPr>
            <w:t>. 16</w:t>
          </w: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60439 Frankfurt am Main</w:t>
          </w:r>
        </w:p>
        <w:p w:rsidR="006D2660" w:rsidRDefault="006D2660" w:rsidP="006D2660">
          <w:pPr>
            <w:pStyle w:val="Fuzeile"/>
            <w:rPr>
              <w:sz w:val="16"/>
              <w:szCs w:val="16"/>
            </w:rPr>
          </w:pPr>
        </w:p>
        <w:p w:rsidR="004A2547" w:rsidRDefault="006D2660" w:rsidP="006D2660">
          <w:pPr>
            <w:pStyle w:val="Fuzeile"/>
            <w:rPr>
              <w:lang w:val="en-US"/>
            </w:rPr>
          </w:pPr>
          <w:r w:rsidRPr="007341D3">
            <w:rPr>
              <w:b/>
              <w:sz w:val="16"/>
              <w:szCs w:val="16"/>
            </w:rPr>
            <w:t>Steuernummer:</w:t>
          </w:r>
          <w:r>
            <w:rPr>
              <w:b/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045 250 10920</w:t>
          </w:r>
        </w:p>
      </w:tc>
      <w:tc>
        <w:tcPr>
          <w:tcW w:w="3402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Kontoinhaber: Christoph Korn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Bank</w:t>
          </w:r>
          <w:proofErr w:type="gramStart"/>
          <w:r w:rsidRPr="004A2547">
            <w:rPr>
              <w:sz w:val="16"/>
              <w:szCs w:val="16"/>
            </w:rPr>
            <w:t>: .comdirect</w:t>
          </w:r>
          <w:proofErr w:type="gramEnd"/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>IBAN: DE62200411110506094200</w:t>
          </w:r>
        </w:p>
        <w:p w:rsidR="004A2547" w:rsidRPr="004A2547" w:rsidRDefault="004A2547" w:rsidP="004A2547">
          <w:pPr>
            <w:pStyle w:val="Fuzeile"/>
          </w:pPr>
          <w:r w:rsidRPr="004A2547">
            <w:rPr>
              <w:sz w:val="16"/>
              <w:szCs w:val="16"/>
            </w:rPr>
            <w:t>BIC: COBADEHDXXX</w:t>
          </w:r>
        </w:p>
      </w:tc>
      <w:tc>
        <w:tcPr>
          <w:tcW w:w="2441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uzeile"/>
          </w:pPr>
        </w:p>
      </w:tc>
    </w:tr>
  </w:tbl>
  <w:p w:rsidR="00BF67BD" w:rsidRPr="004A2547" w:rsidRDefault="00BF67BD" w:rsidP="00BF67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9DA" w:rsidRDefault="001329DA" w:rsidP="001E316F">
      <w:pPr>
        <w:spacing w:after="0" w:line="240" w:lineRule="auto"/>
      </w:pPr>
      <w:r>
        <w:separator/>
      </w:r>
    </w:p>
  </w:footnote>
  <w:footnote w:type="continuationSeparator" w:id="0">
    <w:p w:rsidR="001329DA" w:rsidRDefault="001329DA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7BD" w:rsidRDefault="00BF67BD" w:rsidP="00F13509">
    <w:pPr>
      <w:pStyle w:val="Kopfzeile"/>
      <w:jc w:val="right"/>
      <w:rPr>
        <w:noProof/>
        <w:lang w:eastAsia="de-DE"/>
      </w:rPr>
    </w:pPr>
    <w:r>
      <w:ptab w:relativeTo="margin" w:alignment="center" w:leader="none"/>
    </w:r>
    <w:r w:rsidR="00F13509" w:rsidRPr="00B648FB">
      <w:rPr>
        <w:noProof/>
        <w:lang w:eastAsia="de-DE"/>
      </w:rPr>
      <w:t xml:space="preserve"> </w:t>
    </w:r>
    <w:r w:rsidR="00F13509" w:rsidRPr="00B648FB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3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329DA" w:rsidRDefault="001329DA" w:rsidP="00F13509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DA"/>
    <w:rsid w:val="00017246"/>
    <w:rsid w:val="001141F6"/>
    <w:rsid w:val="001329DA"/>
    <w:rsid w:val="0013690D"/>
    <w:rsid w:val="001E316F"/>
    <w:rsid w:val="00247D29"/>
    <w:rsid w:val="002B034B"/>
    <w:rsid w:val="002F23B3"/>
    <w:rsid w:val="00307B96"/>
    <w:rsid w:val="003271EC"/>
    <w:rsid w:val="003E2DC3"/>
    <w:rsid w:val="00464E1C"/>
    <w:rsid w:val="004A2547"/>
    <w:rsid w:val="005029C3"/>
    <w:rsid w:val="00547C55"/>
    <w:rsid w:val="0059050E"/>
    <w:rsid w:val="005D49AC"/>
    <w:rsid w:val="005E175A"/>
    <w:rsid w:val="006D2660"/>
    <w:rsid w:val="006E0E82"/>
    <w:rsid w:val="00771AF4"/>
    <w:rsid w:val="00780194"/>
    <w:rsid w:val="00786312"/>
    <w:rsid w:val="007C4FC7"/>
    <w:rsid w:val="007F10EC"/>
    <w:rsid w:val="007F7A20"/>
    <w:rsid w:val="008214F5"/>
    <w:rsid w:val="00845123"/>
    <w:rsid w:val="00861C6E"/>
    <w:rsid w:val="00865522"/>
    <w:rsid w:val="00905570"/>
    <w:rsid w:val="00967A2E"/>
    <w:rsid w:val="009B7930"/>
    <w:rsid w:val="009D0034"/>
    <w:rsid w:val="009F17A6"/>
    <w:rsid w:val="00B648FB"/>
    <w:rsid w:val="00BF67BD"/>
    <w:rsid w:val="00C10AF0"/>
    <w:rsid w:val="00D36FE1"/>
    <w:rsid w:val="00DC2255"/>
    <w:rsid w:val="00E06832"/>
    <w:rsid w:val="00F07AA6"/>
    <w:rsid w:val="00F13509"/>
    <w:rsid w:val="00F50C62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6B94014-B4D1-4ABB-8F71-6E0EB939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648FB"/>
  </w:style>
  <w:style w:type="paragraph" w:styleId="berschrift1">
    <w:name w:val="heading 1"/>
    <w:basedOn w:val="Standard"/>
    <w:next w:val="Standard"/>
    <w:link w:val="berschrift1Zchn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E316F"/>
  </w:style>
  <w:style w:type="paragraph" w:styleId="Fuzeile">
    <w:name w:val="footer"/>
    <w:basedOn w:val="Standard"/>
    <w:link w:val="Fu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316F"/>
  </w:style>
  <w:style w:type="paragraph" w:styleId="Titel">
    <w:name w:val="Title"/>
    <w:basedOn w:val="Standard"/>
    <w:next w:val="Standard"/>
    <w:link w:val="TitelZchn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4A2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fc-frankfurt\git\tfc-frankfurt\Vorlagen\1.%20TFC%20Frankfurt%20-%20Word%20Template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D852B-E1D5-4EFE-A559-F9FEB516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 TFC Frankfurt - Word Template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2</cp:revision>
  <cp:lastPrinted>2016-01-22T20:26:00Z</cp:lastPrinted>
  <dcterms:created xsi:type="dcterms:W3CDTF">2016-01-22T20:26:00Z</dcterms:created>
  <dcterms:modified xsi:type="dcterms:W3CDTF">2016-01-26T21:25:00Z</dcterms:modified>
</cp:coreProperties>
</file>