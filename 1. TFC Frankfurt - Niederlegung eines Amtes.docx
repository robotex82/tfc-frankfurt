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BD" w:rsidRDefault="006251A3" w:rsidP="006251A3">
      <w:pPr>
        <w:pStyle w:val="Titel"/>
      </w:pPr>
      <w:r>
        <w:t>Niederlegung eines Amtes</w:t>
      </w:r>
    </w:p>
    <w:p w:rsidR="006251A3" w:rsidRDefault="006251A3" w:rsidP="006251A3">
      <w:r>
        <w:t>Sehr geehrte Damen und Herren,</w:t>
      </w:r>
    </w:p>
    <w:p w:rsidR="006251A3" w:rsidRDefault="006251A3" w:rsidP="006251A3"/>
    <w:p w:rsidR="006251A3" w:rsidRDefault="006251A3" w:rsidP="006251A3">
      <w:r>
        <w:t>hiermit lege ich mein Amt als</w:t>
      </w:r>
    </w:p>
    <w:p w:rsidR="006251A3" w:rsidRDefault="006251A3" w:rsidP="006251A3">
      <w:proofErr w:type="gramStart"/>
      <w:r>
        <w:t>[  ]</w:t>
      </w:r>
      <w:proofErr w:type="gramEnd"/>
      <w:r>
        <w:t xml:space="preserve"> 1. Vorsitzender</w:t>
      </w:r>
    </w:p>
    <w:p w:rsidR="006251A3" w:rsidRDefault="006251A3" w:rsidP="006251A3">
      <w:proofErr w:type="gramStart"/>
      <w:r>
        <w:t>[  ]</w:t>
      </w:r>
      <w:proofErr w:type="gramEnd"/>
      <w:r>
        <w:t xml:space="preserve"> 2</w:t>
      </w:r>
      <w:r>
        <w:t>. Vorsitzender</w:t>
      </w:r>
    </w:p>
    <w:p w:rsidR="006251A3" w:rsidRDefault="006251A3" w:rsidP="006251A3">
      <w:proofErr w:type="gramStart"/>
      <w:r>
        <w:t>[  ]</w:t>
      </w:r>
      <w:proofErr w:type="gramEnd"/>
      <w:r>
        <w:t xml:space="preserve"> </w:t>
      </w:r>
      <w:r>
        <w:t>Kassenwart</w:t>
      </w:r>
    </w:p>
    <w:p w:rsidR="006251A3" w:rsidRDefault="006251A3" w:rsidP="006251A3">
      <w:r>
        <w:t>zum __</w:t>
      </w:r>
      <w:proofErr w:type="gramStart"/>
      <w:r>
        <w:t>_._</w:t>
      </w:r>
      <w:proofErr w:type="gramEnd"/>
      <w:r>
        <w:t>__.______ nieder.</w:t>
      </w:r>
    </w:p>
    <w:p w:rsidR="006251A3" w:rsidRDefault="006251A3" w:rsidP="006251A3">
      <w:bookmarkStart w:id="0" w:name="_GoBack"/>
      <w:bookmarkEnd w:id="0"/>
    </w:p>
    <w:p w:rsidR="006251A3" w:rsidRDefault="006251A3" w:rsidP="006251A3">
      <w:r>
        <w:t>Mit freundlichen Grüßen,</w:t>
      </w:r>
    </w:p>
    <w:p w:rsidR="006251A3" w:rsidRDefault="006251A3" w:rsidP="006251A3"/>
    <w:p w:rsidR="006251A3" w:rsidRDefault="006251A3" w:rsidP="006251A3">
      <w:r>
        <w:t>______________________________________</w:t>
      </w:r>
    </w:p>
    <w:p w:rsidR="006251A3" w:rsidRDefault="006251A3" w:rsidP="006251A3">
      <w:r>
        <w:t>Vor- und Nachname</w:t>
      </w:r>
    </w:p>
    <w:p w:rsidR="006251A3" w:rsidRDefault="006251A3" w:rsidP="006251A3"/>
    <w:p w:rsidR="006251A3" w:rsidRDefault="006251A3" w:rsidP="006251A3">
      <w:r>
        <w:t>______________________________</w:t>
      </w:r>
      <w:r>
        <w:t>________</w:t>
      </w:r>
      <w:r>
        <w:tab/>
      </w:r>
      <w:r>
        <w:tab/>
      </w:r>
      <w:r>
        <w:t>______________________________</w:t>
      </w:r>
      <w:r>
        <w:t>_______</w:t>
      </w:r>
    </w:p>
    <w:p w:rsidR="006251A3" w:rsidRPr="006251A3" w:rsidRDefault="006251A3" w:rsidP="006251A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6251A3" w:rsidRPr="006251A3" w:rsidRDefault="006251A3" w:rsidP="006251A3"/>
    <w:p w:rsidR="006251A3" w:rsidRPr="006251A3" w:rsidRDefault="006251A3" w:rsidP="006251A3"/>
    <w:p w:rsidR="006251A3" w:rsidRPr="006251A3" w:rsidRDefault="006251A3" w:rsidP="006251A3"/>
    <w:p w:rsidR="006251A3" w:rsidRPr="006251A3" w:rsidRDefault="006251A3" w:rsidP="006251A3"/>
    <w:p w:rsidR="006251A3" w:rsidRPr="006251A3" w:rsidRDefault="006251A3" w:rsidP="006251A3"/>
    <w:sectPr w:rsidR="006251A3" w:rsidRPr="006251A3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9DA" w:rsidRDefault="001329DA" w:rsidP="001E316F">
      <w:pPr>
        <w:spacing w:after="0" w:line="240" w:lineRule="auto"/>
      </w:pPr>
      <w:r>
        <w:separator/>
      </w:r>
    </w:p>
  </w:endnote>
  <w:end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7"/>
      <w:gridCol w:w="3366"/>
      <w:gridCol w:w="2399"/>
    </w:tblGrid>
    <w:tr w:rsidR="004A2547" w:rsidRPr="004A2547" w:rsidTr="00247D29">
      <w:tc>
        <w:tcPr>
          <w:tcW w:w="3369" w:type="dxa"/>
        </w:tcPr>
        <w:p w:rsidR="006D2660" w:rsidRDefault="006D2660" w:rsidP="006D2660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6D2660" w:rsidRDefault="006D2660" w:rsidP="006D2660">
          <w:pPr>
            <w:pStyle w:val="Fuzeile"/>
            <w:rPr>
              <w:b/>
              <w:sz w:val="16"/>
              <w:szCs w:val="16"/>
            </w:rPr>
          </w:pP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proofErr w:type="spellStart"/>
          <w:r w:rsidRPr="00B648FB">
            <w:rPr>
              <w:sz w:val="16"/>
              <w:szCs w:val="16"/>
            </w:rPr>
            <w:t>Domitianstr</w:t>
          </w:r>
          <w:proofErr w:type="spellEnd"/>
          <w:r w:rsidRPr="00B648FB">
            <w:rPr>
              <w:sz w:val="16"/>
              <w:szCs w:val="16"/>
            </w:rPr>
            <w:t>. 16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60439 Frankfurt am Main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</w:p>
        <w:p w:rsidR="004A2547" w:rsidRDefault="006D2660" w:rsidP="006D2660">
          <w:pPr>
            <w:pStyle w:val="Fuzeile"/>
            <w:rPr>
              <w:lang w:val="en-US"/>
            </w:rPr>
          </w:pPr>
          <w:r w:rsidRPr="007341D3">
            <w:rPr>
              <w:b/>
              <w:sz w:val="16"/>
              <w:szCs w:val="16"/>
            </w:rPr>
            <w:t>Steuernummer: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045 250 10920</w:t>
          </w:r>
        </w:p>
      </w:tc>
      <w:tc>
        <w:tcPr>
          <w:tcW w:w="3402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</w:t>
          </w:r>
          <w:proofErr w:type="gramStart"/>
          <w:r w:rsidRPr="004A2547">
            <w:rPr>
              <w:sz w:val="16"/>
              <w:szCs w:val="16"/>
            </w:rPr>
            <w:t>: .comdirect</w:t>
          </w:r>
          <w:proofErr w:type="gramEnd"/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Pr="004A2547" w:rsidRDefault="004A2547" w:rsidP="004A2547">
          <w:pPr>
            <w:pStyle w:val="Fuzeile"/>
          </w:pPr>
          <w:r w:rsidRPr="004A2547">
            <w:rPr>
              <w:sz w:val="16"/>
              <w:szCs w:val="16"/>
            </w:rPr>
            <w:t>BIC: COBADEHDXXX</w:t>
          </w:r>
        </w:p>
      </w:tc>
      <w:tc>
        <w:tcPr>
          <w:tcW w:w="244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4A2547" w:rsidRDefault="00BF67BD" w:rsidP="00BF67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9DA" w:rsidRDefault="001329DA" w:rsidP="001E316F">
      <w:pPr>
        <w:spacing w:after="0" w:line="240" w:lineRule="auto"/>
      </w:pPr>
      <w:r>
        <w:separator/>
      </w:r>
    </w:p>
  </w:footnote>
  <w:foot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7BD" w:rsidRDefault="00BF67BD" w:rsidP="00F13509">
    <w:pPr>
      <w:pStyle w:val="Kopfzeile"/>
      <w:jc w:val="right"/>
      <w:rPr>
        <w:noProof/>
        <w:lang w:eastAsia="de-DE"/>
      </w:rPr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329DA" w:rsidRDefault="001329DA" w:rsidP="00F13509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A"/>
    <w:rsid w:val="00017246"/>
    <w:rsid w:val="001141F6"/>
    <w:rsid w:val="001329DA"/>
    <w:rsid w:val="0013690D"/>
    <w:rsid w:val="001E316F"/>
    <w:rsid w:val="00247D29"/>
    <w:rsid w:val="00261E3F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6251A3"/>
    <w:rsid w:val="006D2660"/>
    <w:rsid w:val="006E0E82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415FF3"/>
  <w15:docId w15:val="{16B94014-B4D1-4ABB-8F71-6E0EB939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5BC1-E0B0-4FFF-A3FC-B236AD4C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3</cp:revision>
  <cp:lastPrinted>2016-01-22T20:26:00Z</cp:lastPrinted>
  <dcterms:created xsi:type="dcterms:W3CDTF">2016-03-28T12:45:00Z</dcterms:created>
  <dcterms:modified xsi:type="dcterms:W3CDTF">2016-03-28T12:49:00Z</dcterms:modified>
</cp:coreProperties>
</file>