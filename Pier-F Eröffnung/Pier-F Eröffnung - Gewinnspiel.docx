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7BD" w:rsidRPr="00736B57" w:rsidRDefault="00736B57" w:rsidP="00736B57">
      <w:pPr>
        <w:jc w:val="center"/>
        <w:rPr>
          <w:sz w:val="192"/>
          <w:szCs w:val="192"/>
        </w:rPr>
      </w:pPr>
      <w:r w:rsidRPr="00736B57">
        <w:rPr>
          <w:sz w:val="192"/>
          <w:szCs w:val="192"/>
        </w:rPr>
        <w:t>Gewinne einen 30€ Carsharing Gutschein!</w:t>
      </w:r>
    </w:p>
    <w:sectPr w:rsidR="00BF67BD" w:rsidRPr="00736B57" w:rsidSect="00736B57">
      <w:headerReference w:type="default" r:id="rId7"/>
      <w:pgSz w:w="16838" w:h="11906" w:orient="landscape"/>
      <w:pgMar w:top="226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B57" w:rsidRDefault="00736B57" w:rsidP="001E316F">
      <w:pPr>
        <w:spacing w:after="0" w:line="240" w:lineRule="auto"/>
      </w:pPr>
      <w:r>
        <w:separator/>
      </w:r>
    </w:p>
  </w:endnote>
  <w:endnote w:type="continuationSeparator" w:id="1">
    <w:p w:rsidR="00736B57" w:rsidRDefault="00736B57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B57" w:rsidRDefault="00736B57" w:rsidP="001E316F">
      <w:pPr>
        <w:spacing w:after="0" w:line="240" w:lineRule="auto"/>
      </w:pPr>
      <w:r>
        <w:separator/>
      </w:r>
    </w:p>
  </w:footnote>
  <w:footnote w:type="continuationSeparator" w:id="1">
    <w:p w:rsidR="00736B57" w:rsidRDefault="00736B57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7BD" w:rsidRDefault="00BF67BD" w:rsidP="00F13509">
    <w:pPr>
      <w:pStyle w:val="Header"/>
      <w:jc w:val="right"/>
    </w:pPr>
    <w:r>
      <w:ptab w:relativeTo="margin" w:alignment="center" w:leader="none"/>
    </w:r>
    <w:r w:rsidR="00F13509" w:rsidRPr="00B648FB">
      <w:rPr>
        <w:noProof/>
        <w:lang w:eastAsia="de-DE"/>
      </w:rPr>
      <w:t xml:space="preserve"> </w:t>
    </w:r>
    <w:r w:rsidR="00F13509" w:rsidRPr="00B648FB"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3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 w:val="00017246"/>
    <w:rsid w:val="001141F6"/>
    <w:rsid w:val="0013690D"/>
    <w:rsid w:val="001E316F"/>
    <w:rsid w:val="00247D29"/>
    <w:rsid w:val="002B034B"/>
    <w:rsid w:val="002F23B3"/>
    <w:rsid w:val="00307B96"/>
    <w:rsid w:val="003271EC"/>
    <w:rsid w:val="003E2DC3"/>
    <w:rsid w:val="00464E1C"/>
    <w:rsid w:val="004A2547"/>
    <w:rsid w:val="005029C3"/>
    <w:rsid w:val="00547C55"/>
    <w:rsid w:val="0059050E"/>
    <w:rsid w:val="005D49AC"/>
    <w:rsid w:val="005E175A"/>
    <w:rsid w:val="006262F4"/>
    <w:rsid w:val="006E0E82"/>
    <w:rsid w:val="00736B57"/>
    <w:rsid w:val="00771AF4"/>
    <w:rsid w:val="00780194"/>
    <w:rsid w:val="00786312"/>
    <w:rsid w:val="007C4FC7"/>
    <w:rsid w:val="007F10EC"/>
    <w:rsid w:val="007F7A20"/>
    <w:rsid w:val="008214F5"/>
    <w:rsid w:val="00845123"/>
    <w:rsid w:val="00861C6E"/>
    <w:rsid w:val="00865522"/>
    <w:rsid w:val="00905570"/>
    <w:rsid w:val="00967A2E"/>
    <w:rsid w:val="009B7930"/>
    <w:rsid w:val="009D0034"/>
    <w:rsid w:val="009F17A6"/>
    <w:rsid w:val="00B648FB"/>
    <w:rsid w:val="00BF67BD"/>
    <w:rsid w:val="00C10AF0"/>
    <w:rsid w:val="00D36FE1"/>
    <w:rsid w:val="00DC2255"/>
    <w:rsid w:val="00E06832"/>
    <w:rsid w:val="00F07AA6"/>
    <w:rsid w:val="00F13509"/>
    <w:rsid w:val="00F50C62"/>
    <w:rsid w:val="00FB1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8FB"/>
  </w:style>
  <w:style w:type="paragraph" w:styleId="Heading1">
    <w:name w:val="heading 1"/>
    <w:basedOn w:val="Normal"/>
    <w:next w:val="Normal"/>
    <w:link w:val="Heading1Char"/>
    <w:uiPriority w:val="9"/>
    <w:qFormat/>
    <w:rsid w:val="00C10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16F"/>
  </w:style>
  <w:style w:type="paragraph" w:styleId="Footer">
    <w:name w:val="footer"/>
    <w:basedOn w:val="Normal"/>
    <w:link w:val="FooterChar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6F"/>
  </w:style>
  <w:style w:type="paragraph" w:styleId="Title">
    <w:name w:val="Title"/>
    <w:basedOn w:val="Normal"/>
    <w:next w:val="Normal"/>
    <w:link w:val="TitleChar"/>
    <w:uiPriority w:val="10"/>
    <w:qFormat/>
    <w:rsid w:val="00C10AF0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AF0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10AF0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A2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fc-frankfurt\git\tfc-frankfurt\Vorlagen\1.%20TFC%20Frankfurt%20-%20Word%20Template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8D847-3F22-4AB5-B1E4-79047D31F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TFC Frankfurt - Word Template.dotx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Vasquez Angel</dc:creator>
  <cp:lastModifiedBy>Roberto Vasquez Angel</cp:lastModifiedBy>
  <cp:revision>1</cp:revision>
  <cp:lastPrinted>2015-09-20T11:32:00Z</cp:lastPrinted>
  <dcterms:created xsi:type="dcterms:W3CDTF">2015-09-20T11:30:00Z</dcterms:created>
  <dcterms:modified xsi:type="dcterms:W3CDTF">2015-09-20T11:33:00Z</dcterms:modified>
</cp:coreProperties>
</file>