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320" w:rsidRDefault="00901320" w:rsidP="00901320">
      <w:pPr>
        <w:pStyle w:val="Title"/>
        <w:rPr>
          <w:sz w:val="72"/>
          <w:szCs w:val="72"/>
        </w:rPr>
      </w:pPr>
    </w:p>
    <w:p w:rsidR="00901320" w:rsidRPr="00901320" w:rsidRDefault="00901320" w:rsidP="00901320">
      <w:pPr>
        <w:pStyle w:val="Title"/>
        <w:rPr>
          <w:sz w:val="72"/>
          <w:szCs w:val="72"/>
        </w:rPr>
      </w:pPr>
      <w:r>
        <w:rPr>
          <w:sz w:val="72"/>
          <w:szCs w:val="72"/>
        </w:rPr>
        <w:t>3</w:t>
      </w:r>
      <w:r w:rsidRPr="00901320">
        <w:rPr>
          <w:sz w:val="72"/>
          <w:szCs w:val="72"/>
        </w:rPr>
        <w:t>0€ Carsharing Gutschein zu gewinnen!</w:t>
      </w:r>
    </w:p>
    <w:p w:rsidR="00901320" w:rsidRDefault="00901320" w:rsidP="004A2547">
      <w:pPr>
        <w:rPr>
          <w:sz w:val="44"/>
          <w:szCs w:val="44"/>
        </w:rPr>
      </w:pPr>
    </w:p>
    <w:p w:rsidR="00BF67BD" w:rsidRPr="00901320" w:rsidRDefault="00901320" w:rsidP="004A2547">
      <w:pPr>
        <w:rPr>
          <w:sz w:val="44"/>
          <w:szCs w:val="44"/>
        </w:rPr>
      </w:pPr>
      <w:r w:rsidRPr="00901320">
        <w:rPr>
          <w:sz w:val="44"/>
          <w:szCs w:val="44"/>
        </w:rPr>
        <w:t>1. Es wird bis 10 gespielt.</w:t>
      </w:r>
    </w:p>
    <w:p w:rsidR="00901320" w:rsidRPr="00901320" w:rsidRDefault="00901320" w:rsidP="004A2547">
      <w:pPr>
        <w:rPr>
          <w:sz w:val="44"/>
          <w:szCs w:val="44"/>
        </w:rPr>
      </w:pPr>
      <w:r w:rsidRPr="00901320">
        <w:rPr>
          <w:sz w:val="44"/>
          <w:szCs w:val="44"/>
        </w:rPr>
        <w:t>2. Ihr bekommt 5 Tore Vorsprung.</w:t>
      </w:r>
    </w:p>
    <w:p w:rsidR="00901320" w:rsidRPr="00901320" w:rsidRDefault="00901320" w:rsidP="004A2547">
      <w:pPr>
        <w:rPr>
          <w:sz w:val="44"/>
          <w:szCs w:val="44"/>
        </w:rPr>
      </w:pPr>
      <w:r w:rsidRPr="00901320">
        <w:rPr>
          <w:sz w:val="44"/>
          <w:szCs w:val="44"/>
        </w:rPr>
        <w:t>3. Es wird mit fairem Einwurf gespielt.</w:t>
      </w:r>
    </w:p>
    <w:p w:rsidR="00901320" w:rsidRPr="00901320" w:rsidRDefault="00901320" w:rsidP="004A2547">
      <w:pPr>
        <w:rPr>
          <w:sz w:val="44"/>
          <w:szCs w:val="44"/>
        </w:rPr>
      </w:pPr>
      <w:r>
        <w:rPr>
          <w:sz w:val="44"/>
          <w:szCs w:val="44"/>
        </w:rPr>
        <w:t>4</w:t>
      </w:r>
      <w:r w:rsidRPr="00901320">
        <w:rPr>
          <w:sz w:val="44"/>
          <w:szCs w:val="44"/>
        </w:rPr>
        <w:t>. Unter den Gewinnern wird ein</w:t>
      </w:r>
      <w:r>
        <w:rPr>
          <w:sz w:val="44"/>
          <w:szCs w:val="44"/>
        </w:rPr>
        <w:t xml:space="preserve"> 30</w:t>
      </w:r>
      <w:r w:rsidRPr="00901320">
        <w:rPr>
          <w:sz w:val="44"/>
          <w:szCs w:val="44"/>
        </w:rPr>
        <w:t>€ Car-Sharing Gutschein verlost.</w:t>
      </w:r>
    </w:p>
    <w:p w:rsidR="00901320" w:rsidRPr="00901320" w:rsidRDefault="00901320" w:rsidP="004A2547">
      <w:pPr>
        <w:rPr>
          <w:sz w:val="44"/>
          <w:szCs w:val="44"/>
        </w:rPr>
      </w:pPr>
      <w:r>
        <w:rPr>
          <w:sz w:val="44"/>
          <w:szCs w:val="44"/>
        </w:rPr>
        <w:t>5</w:t>
      </w:r>
      <w:r w:rsidRPr="00901320">
        <w:rPr>
          <w:sz w:val="44"/>
          <w:szCs w:val="44"/>
        </w:rPr>
        <w:t>. Ihr werdet via E-Mail benachrichtigt.</w:t>
      </w:r>
    </w:p>
    <w:sectPr w:rsidR="00901320" w:rsidRPr="00901320" w:rsidSect="009013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320" w:rsidRDefault="00901320" w:rsidP="001E316F">
      <w:pPr>
        <w:spacing w:after="0" w:line="240" w:lineRule="auto"/>
      </w:pPr>
      <w:r>
        <w:separator/>
      </w:r>
    </w:p>
  </w:endnote>
  <w:endnote w:type="continuationSeparator" w:id="1">
    <w:p w:rsidR="00901320" w:rsidRDefault="00901320" w:rsidP="001E3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D29" w:rsidRDefault="00247D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69"/>
      <w:gridCol w:w="3402"/>
      <w:gridCol w:w="2441"/>
    </w:tblGrid>
    <w:tr w:rsidR="004A2547" w:rsidRPr="004A2547" w:rsidTr="00247D29">
      <w:tc>
        <w:tcPr>
          <w:tcW w:w="3369" w:type="dxa"/>
        </w:tcPr>
        <w:p w:rsidR="004A2547" w:rsidRDefault="004A2547" w:rsidP="004A2547">
          <w:pPr>
            <w:pStyle w:val="Footer"/>
            <w:rPr>
              <w:b/>
              <w:sz w:val="16"/>
              <w:szCs w:val="16"/>
            </w:rPr>
          </w:pPr>
          <w:r w:rsidRPr="00B648FB">
            <w:rPr>
              <w:b/>
              <w:sz w:val="16"/>
              <w:szCs w:val="16"/>
            </w:rPr>
            <w:t xml:space="preserve">Postanschrift: </w:t>
          </w:r>
        </w:p>
        <w:p w:rsidR="004A2547" w:rsidRDefault="004A2547" w:rsidP="004A2547">
          <w:pPr>
            <w:pStyle w:val="Footer"/>
            <w:rPr>
              <w:b/>
              <w:sz w:val="16"/>
              <w:szCs w:val="16"/>
            </w:rPr>
          </w:pPr>
        </w:p>
        <w:p w:rsidR="004A2547" w:rsidRDefault="004A2547" w:rsidP="004A2547">
          <w:pPr>
            <w:pStyle w:val="Footer"/>
            <w:rPr>
              <w:sz w:val="16"/>
              <w:szCs w:val="16"/>
            </w:rPr>
          </w:pPr>
          <w:r w:rsidRPr="00B648FB">
            <w:rPr>
              <w:sz w:val="16"/>
              <w:szCs w:val="16"/>
            </w:rPr>
            <w:t>Roberto Vásquez Angel</w:t>
          </w:r>
        </w:p>
        <w:p w:rsidR="004A2547" w:rsidRDefault="004A2547" w:rsidP="004A2547">
          <w:pPr>
            <w:pStyle w:val="Footer"/>
            <w:rPr>
              <w:sz w:val="16"/>
              <w:szCs w:val="16"/>
            </w:rPr>
          </w:pPr>
          <w:r>
            <w:rPr>
              <w:sz w:val="16"/>
              <w:szCs w:val="16"/>
            </w:rPr>
            <w:t>1. TFC Frankfurt</w:t>
          </w:r>
        </w:p>
        <w:p w:rsidR="004A2547" w:rsidRDefault="004A2547" w:rsidP="004A2547">
          <w:pPr>
            <w:pStyle w:val="Footer"/>
            <w:rPr>
              <w:sz w:val="16"/>
              <w:szCs w:val="16"/>
            </w:rPr>
          </w:pPr>
          <w:r w:rsidRPr="00B648FB">
            <w:rPr>
              <w:sz w:val="16"/>
              <w:szCs w:val="16"/>
            </w:rPr>
            <w:t>Domitianstr. 16</w:t>
          </w:r>
        </w:p>
        <w:p w:rsidR="004A2547" w:rsidRDefault="004A2547" w:rsidP="004A2547">
          <w:pPr>
            <w:pStyle w:val="Footer"/>
            <w:rPr>
              <w:lang w:val="en-US"/>
            </w:rPr>
          </w:pPr>
          <w:r w:rsidRPr="00B648FB">
            <w:rPr>
              <w:sz w:val="16"/>
              <w:szCs w:val="16"/>
            </w:rPr>
            <w:t>60439 Frankfurt am Main</w:t>
          </w:r>
          <w:r>
            <w:ptab w:relativeTo="margin" w:alignment="center" w:leader="none"/>
          </w:r>
        </w:p>
      </w:tc>
      <w:tc>
        <w:tcPr>
          <w:tcW w:w="3402" w:type="dxa"/>
        </w:tcPr>
        <w:p w:rsidR="004A2547" w:rsidRDefault="004A2547" w:rsidP="004A2547">
          <w:pPr>
            <w:pStyle w:val="Foo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Bankverbindung</w:t>
          </w:r>
          <w:r w:rsidRPr="00B648FB">
            <w:rPr>
              <w:b/>
              <w:sz w:val="16"/>
              <w:szCs w:val="16"/>
            </w:rPr>
            <w:t xml:space="preserve">: </w:t>
          </w:r>
        </w:p>
        <w:p w:rsidR="004A2547" w:rsidRDefault="004A2547" w:rsidP="004A2547">
          <w:pPr>
            <w:pStyle w:val="Footer"/>
            <w:rPr>
              <w:b/>
              <w:sz w:val="16"/>
              <w:szCs w:val="16"/>
            </w:rPr>
          </w:pPr>
        </w:p>
        <w:p w:rsidR="004A2547" w:rsidRPr="004A2547" w:rsidRDefault="004A2547" w:rsidP="004A2547">
          <w:pPr>
            <w:pStyle w:val="Footer"/>
            <w:rPr>
              <w:sz w:val="16"/>
              <w:szCs w:val="16"/>
            </w:rPr>
          </w:pPr>
          <w:r w:rsidRPr="004A2547">
            <w:rPr>
              <w:sz w:val="16"/>
              <w:szCs w:val="16"/>
            </w:rPr>
            <w:t>Kontoinhaber: Christoph Korn</w:t>
          </w:r>
        </w:p>
        <w:p w:rsidR="004A2547" w:rsidRPr="004A2547" w:rsidRDefault="004A2547" w:rsidP="004A2547">
          <w:pPr>
            <w:pStyle w:val="Footer"/>
            <w:rPr>
              <w:sz w:val="16"/>
              <w:szCs w:val="16"/>
            </w:rPr>
          </w:pPr>
          <w:r w:rsidRPr="004A2547">
            <w:rPr>
              <w:sz w:val="16"/>
              <w:szCs w:val="16"/>
            </w:rPr>
            <w:t>Bank: .comdirect</w:t>
          </w:r>
        </w:p>
        <w:p w:rsidR="004A2547" w:rsidRDefault="004A2547" w:rsidP="004A2547">
          <w:pPr>
            <w:pStyle w:val="Footer"/>
            <w:rPr>
              <w:sz w:val="16"/>
              <w:szCs w:val="16"/>
            </w:rPr>
          </w:pPr>
          <w:r w:rsidRPr="004A2547">
            <w:rPr>
              <w:sz w:val="16"/>
              <w:szCs w:val="16"/>
            </w:rPr>
            <w:t>IBAN: DE62200411110506094200</w:t>
          </w:r>
        </w:p>
        <w:p w:rsidR="004A2547" w:rsidRPr="004A2547" w:rsidRDefault="004A2547" w:rsidP="004A2547">
          <w:pPr>
            <w:pStyle w:val="Footer"/>
          </w:pPr>
          <w:r w:rsidRPr="004A2547">
            <w:rPr>
              <w:sz w:val="16"/>
              <w:szCs w:val="16"/>
            </w:rPr>
            <w:t>BIC: COBADEHDXXX</w:t>
          </w:r>
        </w:p>
      </w:tc>
      <w:tc>
        <w:tcPr>
          <w:tcW w:w="2441" w:type="dxa"/>
        </w:tcPr>
        <w:p w:rsidR="004A2547" w:rsidRDefault="004A2547" w:rsidP="004A2547">
          <w:pPr>
            <w:pStyle w:val="Foo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Kontakt</w:t>
          </w:r>
          <w:r w:rsidRPr="00B648FB">
            <w:rPr>
              <w:b/>
              <w:sz w:val="16"/>
              <w:szCs w:val="16"/>
            </w:rPr>
            <w:t xml:space="preserve">: </w:t>
          </w:r>
        </w:p>
        <w:p w:rsidR="004A2547" w:rsidRDefault="004A2547" w:rsidP="004A2547">
          <w:pPr>
            <w:pStyle w:val="Footer"/>
            <w:rPr>
              <w:b/>
              <w:sz w:val="16"/>
              <w:szCs w:val="16"/>
            </w:rPr>
          </w:pPr>
        </w:p>
        <w:p w:rsidR="00771AF4" w:rsidRDefault="00771AF4" w:rsidP="004A2547">
          <w:pPr>
            <w:pStyle w:val="Footer"/>
            <w:rPr>
              <w:sz w:val="16"/>
              <w:szCs w:val="16"/>
            </w:rPr>
          </w:pPr>
          <w:r>
            <w:rPr>
              <w:sz w:val="16"/>
              <w:szCs w:val="16"/>
            </w:rPr>
            <w:t>Web: www.tfc-frankfurt.de</w:t>
          </w:r>
        </w:p>
        <w:p w:rsidR="004A2547" w:rsidRPr="004A2547" w:rsidRDefault="004A2547" w:rsidP="004A2547">
          <w:pPr>
            <w:pStyle w:val="Footer"/>
            <w:rPr>
              <w:sz w:val="16"/>
              <w:szCs w:val="16"/>
            </w:rPr>
          </w:pPr>
          <w:r>
            <w:rPr>
              <w:sz w:val="16"/>
              <w:szCs w:val="16"/>
            </w:rPr>
            <w:t>E-Mail: info@tfc-frankfurt.de</w:t>
          </w:r>
        </w:p>
        <w:p w:rsidR="004A2547" w:rsidRDefault="004A2547" w:rsidP="004A2547">
          <w:pPr>
            <w:pStyle w:val="Footer"/>
            <w:rPr>
              <w:sz w:val="16"/>
              <w:szCs w:val="16"/>
            </w:rPr>
          </w:pPr>
          <w:r>
            <w:rPr>
              <w:sz w:val="16"/>
              <w:szCs w:val="16"/>
            </w:rPr>
            <w:t>Telefon: +49 163 7626839</w:t>
          </w:r>
        </w:p>
        <w:p w:rsidR="004A2547" w:rsidRPr="004A2547" w:rsidRDefault="004A2547" w:rsidP="00BF67BD">
          <w:pPr>
            <w:pStyle w:val="Footer"/>
          </w:pPr>
        </w:p>
      </w:tc>
    </w:tr>
  </w:tbl>
  <w:p w:rsidR="00BF67BD" w:rsidRPr="004A2547" w:rsidRDefault="00BF67BD" w:rsidP="00BF67B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D29" w:rsidRDefault="00247D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320" w:rsidRDefault="00901320" w:rsidP="001E316F">
      <w:pPr>
        <w:spacing w:after="0" w:line="240" w:lineRule="auto"/>
      </w:pPr>
      <w:r>
        <w:separator/>
      </w:r>
    </w:p>
  </w:footnote>
  <w:footnote w:type="continuationSeparator" w:id="1">
    <w:p w:rsidR="00901320" w:rsidRDefault="00901320" w:rsidP="001E3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D29" w:rsidRDefault="00247D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7BD" w:rsidRDefault="00BF67BD" w:rsidP="00F13509">
    <w:pPr>
      <w:pStyle w:val="Header"/>
      <w:jc w:val="right"/>
    </w:pPr>
    <w:r>
      <w:ptab w:relativeTo="margin" w:alignment="center" w:leader="none"/>
    </w:r>
    <w:r w:rsidR="00F13509" w:rsidRPr="00B648FB">
      <w:rPr>
        <w:noProof/>
        <w:lang w:eastAsia="de-DE"/>
      </w:rPr>
      <w:t xml:space="preserve"> </w:t>
    </w:r>
    <w:r w:rsidR="00F13509" w:rsidRPr="00B648FB">
      <w:rPr>
        <w:noProof/>
        <w:lang w:eastAsia="de-DE"/>
      </w:rPr>
      <w:drawing>
        <wp:inline distT="0" distB="0" distL="0" distR="0">
          <wp:extent cx="1980000" cy="675213"/>
          <wp:effectExtent l="19050" t="0" r="1200" b="0"/>
          <wp:docPr id="3" name="Picture 1" descr="logo_final_RZ_din_a_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_RZ_din_a_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0000" cy="6752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D29" w:rsidRDefault="00247D2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 w:val="00017246"/>
    <w:rsid w:val="001141F6"/>
    <w:rsid w:val="0013690D"/>
    <w:rsid w:val="001E316F"/>
    <w:rsid w:val="00247D29"/>
    <w:rsid w:val="002B034B"/>
    <w:rsid w:val="002F23B3"/>
    <w:rsid w:val="00307B96"/>
    <w:rsid w:val="003271EC"/>
    <w:rsid w:val="003E2DC3"/>
    <w:rsid w:val="00464E1C"/>
    <w:rsid w:val="004A2547"/>
    <w:rsid w:val="005029C3"/>
    <w:rsid w:val="00547C55"/>
    <w:rsid w:val="0059050E"/>
    <w:rsid w:val="005D49AC"/>
    <w:rsid w:val="005E175A"/>
    <w:rsid w:val="006262F4"/>
    <w:rsid w:val="006E0E82"/>
    <w:rsid w:val="00771AF4"/>
    <w:rsid w:val="00780194"/>
    <w:rsid w:val="00786312"/>
    <w:rsid w:val="007C4FC7"/>
    <w:rsid w:val="007F10EC"/>
    <w:rsid w:val="007F7A20"/>
    <w:rsid w:val="008214F5"/>
    <w:rsid w:val="00845123"/>
    <w:rsid w:val="00861C6E"/>
    <w:rsid w:val="00865522"/>
    <w:rsid w:val="00901320"/>
    <w:rsid w:val="00905570"/>
    <w:rsid w:val="00967A2E"/>
    <w:rsid w:val="009B7930"/>
    <w:rsid w:val="009D0034"/>
    <w:rsid w:val="009F17A6"/>
    <w:rsid w:val="00B648FB"/>
    <w:rsid w:val="00BF67BD"/>
    <w:rsid w:val="00C10AF0"/>
    <w:rsid w:val="00D36FE1"/>
    <w:rsid w:val="00DC2255"/>
    <w:rsid w:val="00E06832"/>
    <w:rsid w:val="00F07AA6"/>
    <w:rsid w:val="00F13509"/>
    <w:rsid w:val="00F50C62"/>
    <w:rsid w:val="00FB1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8FB"/>
  </w:style>
  <w:style w:type="paragraph" w:styleId="Heading1">
    <w:name w:val="heading 1"/>
    <w:basedOn w:val="Normal"/>
    <w:next w:val="Normal"/>
    <w:link w:val="Heading1Char"/>
    <w:uiPriority w:val="9"/>
    <w:qFormat/>
    <w:rsid w:val="00C10A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1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E3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316F"/>
  </w:style>
  <w:style w:type="paragraph" w:styleId="Footer">
    <w:name w:val="footer"/>
    <w:basedOn w:val="Normal"/>
    <w:link w:val="FooterChar"/>
    <w:uiPriority w:val="99"/>
    <w:unhideWhenUsed/>
    <w:rsid w:val="001E3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16F"/>
  </w:style>
  <w:style w:type="paragraph" w:styleId="Title">
    <w:name w:val="Title"/>
    <w:basedOn w:val="Normal"/>
    <w:next w:val="Normal"/>
    <w:link w:val="TitleChar"/>
    <w:uiPriority w:val="10"/>
    <w:qFormat/>
    <w:rsid w:val="00C10AF0"/>
    <w:pPr>
      <w:pBdr>
        <w:bottom w:val="single" w:sz="8" w:space="4" w:color="94B6D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0AF0"/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10AF0"/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A25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tfc-frankfurt\git\tfc-frankfurt\Vorlagen\1.%20TFC%20Frankfurt%20-%20Word%20Template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8D847-3F22-4AB5-B1E4-79047D31F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TFC Frankfurt - Word Template.dotx</Template>
  <TotalTime>0</TotalTime>
  <Pages>1</Pages>
  <Words>34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Vasquez Angel</dc:creator>
  <cp:lastModifiedBy>Roberto Vasquez Angel</cp:lastModifiedBy>
  <cp:revision>1</cp:revision>
  <cp:lastPrinted>2015-09-20T11:29:00Z</cp:lastPrinted>
  <dcterms:created xsi:type="dcterms:W3CDTF">2015-09-20T11:16:00Z</dcterms:created>
  <dcterms:modified xsi:type="dcterms:W3CDTF">2015-09-20T11:34:00Z</dcterms:modified>
</cp:coreProperties>
</file>