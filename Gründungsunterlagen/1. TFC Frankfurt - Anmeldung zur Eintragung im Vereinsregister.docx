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1D3" w:rsidRDefault="007341D3"/>
    <w:p w:rsidR="007341D3" w:rsidRDefault="007341D3" w:rsidP="007341D3">
      <w:pPr>
        <w:spacing w:line="240" w:lineRule="auto"/>
        <w:contextualSpacing/>
      </w:pPr>
      <w:r>
        <w:t>An das</w:t>
      </w:r>
    </w:p>
    <w:p w:rsidR="007341D3" w:rsidRDefault="007341D3" w:rsidP="007341D3">
      <w:pPr>
        <w:spacing w:line="240" w:lineRule="auto"/>
        <w:contextualSpacing/>
      </w:pPr>
      <w:r>
        <w:t>Vereinsregister beim Amtsgericht</w:t>
      </w:r>
    </w:p>
    <w:p w:rsidR="007341D3" w:rsidRDefault="007341D3" w:rsidP="007341D3">
      <w:pPr>
        <w:spacing w:line="240" w:lineRule="auto"/>
        <w:contextualSpacing/>
      </w:pPr>
      <w:r>
        <w:t>Frankfurt am Main</w:t>
      </w:r>
    </w:p>
    <w:p w:rsidR="007341D3" w:rsidRDefault="007341D3" w:rsidP="007341D3">
      <w:pPr>
        <w:spacing w:line="240" w:lineRule="auto"/>
        <w:contextualSpacing/>
      </w:pPr>
    </w:p>
    <w:p w:rsidR="007341D3" w:rsidRDefault="007341D3" w:rsidP="007341D3">
      <w:pPr>
        <w:spacing w:line="240" w:lineRule="auto"/>
        <w:contextualSpacing/>
      </w:pPr>
      <w:r>
        <w:t>Heiligkreuzgasse 34</w:t>
      </w:r>
    </w:p>
    <w:p w:rsidR="007341D3" w:rsidRDefault="007341D3" w:rsidP="007341D3">
      <w:pPr>
        <w:spacing w:line="240" w:lineRule="auto"/>
        <w:contextualSpacing/>
      </w:pPr>
      <w:r>
        <w:t>60313 Frankfurt am Main</w:t>
      </w:r>
    </w:p>
    <w:p w:rsidR="007341D3" w:rsidRDefault="007341D3"/>
    <w:p w:rsidR="007341D3" w:rsidRDefault="007341D3"/>
    <w:p w:rsidR="00376324" w:rsidRDefault="00376324" w:rsidP="004A2547"/>
    <w:p w:rsidR="00376324" w:rsidRDefault="00376324" w:rsidP="00376324">
      <w:pPr>
        <w:pStyle w:val="Titel"/>
        <w:rPr>
          <w:rStyle w:val="Fett"/>
          <w:b w:val="0"/>
          <w:bCs w:val="0"/>
        </w:rPr>
      </w:pPr>
      <w:r w:rsidRPr="00376324">
        <w:rPr>
          <w:rStyle w:val="Fett"/>
          <w:b w:val="0"/>
          <w:bCs w:val="0"/>
        </w:rPr>
        <w:t>Anmeldung zur Eintragung im Vereinsregister</w:t>
      </w:r>
    </w:p>
    <w:p w:rsidR="007341D3" w:rsidRPr="007341D3" w:rsidRDefault="007341D3" w:rsidP="007341D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41D3" w:rsidTr="007341D3">
        <w:tc>
          <w:tcPr>
            <w:tcW w:w="4531" w:type="dxa"/>
          </w:tcPr>
          <w:p w:rsidR="007341D3" w:rsidRDefault="007341D3" w:rsidP="00ED59F9">
            <w:r>
              <w:t>Name des Vereins</w:t>
            </w:r>
          </w:p>
        </w:tc>
        <w:tc>
          <w:tcPr>
            <w:tcW w:w="4531" w:type="dxa"/>
          </w:tcPr>
          <w:p w:rsidR="007341D3" w:rsidRDefault="007341D3" w:rsidP="00ED59F9"/>
          <w:p w:rsidR="007341D3" w:rsidRDefault="007341D3" w:rsidP="00ED59F9">
            <w:r>
              <w:t>1. TFC Frankfurt</w:t>
            </w:r>
          </w:p>
          <w:p w:rsidR="007341D3" w:rsidRDefault="007341D3" w:rsidP="00ED59F9"/>
        </w:tc>
      </w:tr>
      <w:tr w:rsidR="007341D3" w:rsidTr="007341D3">
        <w:tc>
          <w:tcPr>
            <w:tcW w:w="4531" w:type="dxa"/>
          </w:tcPr>
          <w:p w:rsidR="007341D3" w:rsidRDefault="007341D3" w:rsidP="00ED59F9">
            <w:r>
              <w:t>Sitz</w:t>
            </w:r>
          </w:p>
        </w:tc>
        <w:tc>
          <w:tcPr>
            <w:tcW w:w="4531" w:type="dxa"/>
          </w:tcPr>
          <w:p w:rsidR="007341D3" w:rsidRDefault="007341D3" w:rsidP="00ED59F9"/>
          <w:p w:rsidR="007341D3" w:rsidRDefault="007341D3" w:rsidP="00ED59F9">
            <w:r>
              <w:t>Frankfurt am Main</w:t>
            </w:r>
          </w:p>
          <w:p w:rsidR="007341D3" w:rsidRDefault="007341D3" w:rsidP="00ED59F9"/>
        </w:tc>
      </w:tr>
      <w:tr w:rsidR="007341D3" w:rsidTr="007341D3">
        <w:tc>
          <w:tcPr>
            <w:tcW w:w="4531" w:type="dxa"/>
          </w:tcPr>
          <w:p w:rsidR="007341D3" w:rsidRDefault="007341D3" w:rsidP="00ED59F9">
            <w:r>
              <w:t>Ort</w:t>
            </w:r>
          </w:p>
        </w:tc>
        <w:tc>
          <w:tcPr>
            <w:tcW w:w="4531" w:type="dxa"/>
          </w:tcPr>
          <w:p w:rsidR="007341D3" w:rsidRDefault="007341D3" w:rsidP="00ED59F9"/>
          <w:p w:rsidR="007341D3" w:rsidRDefault="007341D3" w:rsidP="00ED59F9">
            <w:r>
              <w:t>Frankfurt am Main</w:t>
            </w:r>
          </w:p>
          <w:p w:rsidR="007341D3" w:rsidRDefault="007341D3" w:rsidP="00ED59F9"/>
        </w:tc>
      </w:tr>
      <w:tr w:rsidR="007341D3" w:rsidTr="007341D3">
        <w:tc>
          <w:tcPr>
            <w:tcW w:w="4531" w:type="dxa"/>
          </w:tcPr>
          <w:p w:rsidR="007341D3" w:rsidRDefault="007341D3" w:rsidP="00ED59F9">
            <w:r>
              <w:t>Datum</w:t>
            </w:r>
          </w:p>
        </w:tc>
        <w:tc>
          <w:tcPr>
            <w:tcW w:w="4531" w:type="dxa"/>
          </w:tcPr>
          <w:p w:rsidR="007341D3" w:rsidRDefault="007341D3" w:rsidP="00ED59F9"/>
          <w:p w:rsidR="007341D3" w:rsidRDefault="007341D3" w:rsidP="00ED59F9">
            <w:r>
              <w:t>26.01.2016</w:t>
            </w:r>
          </w:p>
          <w:p w:rsidR="007341D3" w:rsidRDefault="007341D3" w:rsidP="00ED59F9"/>
        </w:tc>
      </w:tr>
      <w:tr w:rsidR="00376324" w:rsidTr="00ED59F9">
        <w:tc>
          <w:tcPr>
            <w:tcW w:w="4531" w:type="dxa"/>
            <w:vAlign w:val="center"/>
          </w:tcPr>
          <w:p w:rsidR="00376324" w:rsidRDefault="00376324" w:rsidP="00ED59F9">
            <w:r>
              <w:t>VR</w:t>
            </w:r>
          </w:p>
        </w:tc>
        <w:tc>
          <w:tcPr>
            <w:tcW w:w="4531" w:type="dxa"/>
            <w:vAlign w:val="center"/>
          </w:tcPr>
          <w:p w:rsidR="00376324" w:rsidRDefault="00376324" w:rsidP="00ED59F9"/>
          <w:p w:rsidR="00376324" w:rsidRDefault="00376324" w:rsidP="00ED59F9"/>
          <w:p w:rsidR="00376324" w:rsidRDefault="00376324" w:rsidP="00ED59F9"/>
        </w:tc>
      </w:tr>
    </w:tbl>
    <w:p w:rsidR="00376324" w:rsidRDefault="00376324" w:rsidP="00376324"/>
    <w:p w:rsidR="00376324" w:rsidRDefault="00376324" w:rsidP="00376324">
      <w:pPr>
        <w:pStyle w:val="berschrift1"/>
      </w:pPr>
      <w:r w:rsidRPr="00376324">
        <w:t>Die Unterzeichnenden melden zur Eintragung im Vereinsregister folgendes an:</w:t>
      </w:r>
    </w:p>
    <w:p w:rsidR="00376324" w:rsidRPr="00376324" w:rsidRDefault="00376324" w:rsidP="00376324"/>
    <w:p w:rsidR="00376324" w:rsidRDefault="00376324" w:rsidP="004A2547">
      <w:r>
        <w:t>[</w:t>
      </w:r>
      <w:r w:rsidR="00830FEE">
        <w:t>X</w:t>
      </w:r>
      <w:r>
        <w:t xml:space="preserve">] </w:t>
      </w:r>
      <w:r w:rsidRPr="00376324">
        <w:t xml:space="preserve">a) Neuanmeldung Verein (und Vorstandsmitglieder siehe </w:t>
      </w:r>
      <w:proofErr w:type="spellStart"/>
      <w:r w:rsidRPr="00376324">
        <w:t>lit</w:t>
      </w:r>
      <w:proofErr w:type="spellEnd"/>
      <w:r w:rsidRPr="00376324">
        <w:t>. h)</w:t>
      </w:r>
    </w:p>
    <w:p w:rsidR="00376324" w:rsidRPr="00376324" w:rsidRDefault="00376324" w:rsidP="00376324">
      <w:proofErr w:type="gramStart"/>
      <w:r>
        <w:t>[  ]</w:t>
      </w:r>
      <w:proofErr w:type="gramEnd"/>
      <w:r>
        <w:t xml:space="preserve"> </w:t>
      </w:r>
      <w:r w:rsidRPr="00376324">
        <w:t>b) Änderung der Satzung in §§ ___________</w:t>
      </w:r>
      <w:bookmarkStart w:id="0" w:name="_GoBack"/>
      <w:bookmarkEnd w:id="0"/>
    </w:p>
    <w:p w:rsidR="00376324" w:rsidRPr="00376324" w:rsidRDefault="00376324" w:rsidP="00376324">
      <w:proofErr w:type="gramStart"/>
      <w:r>
        <w:t>[  ]</w:t>
      </w:r>
      <w:proofErr w:type="gramEnd"/>
      <w:r>
        <w:t xml:space="preserve"> </w:t>
      </w:r>
      <w:r w:rsidRPr="00376324">
        <w:t>c) Änderung (Neufassung) der Satzung</w:t>
      </w:r>
    </w:p>
    <w:p w:rsidR="00376324" w:rsidRPr="00376324" w:rsidRDefault="00376324" w:rsidP="00376324">
      <w:proofErr w:type="gramStart"/>
      <w:r>
        <w:lastRenderedPageBreak/>
        <w:t>[  ]</w:t>
      </w:r>
      <w:proofErr w:type="gramEnd"/>
      <w:r>
        <w:t xml:space="preserve"> </w:t>
      </w:r>
      <w:r w:rsidRPr="00376324">
        <w:t>d) Der Name des Vereins ist geändert und lautet nun:</w:t>
      </w:r>
    </w:p>
    <w:p w:rsidR="00376324" w:rsidRPr="00BF67BD" w:rsidRDefault="00376324" w:rsidP="00376324">
      <w:proofErr w:type="gramStart"/>
      <w:r>
        <w:t>[  ]</w:t>
      </w:r>
      <w:proofErr w:type="gramEnd"/>
      <w:r>
        <w:t xml:space="preserve"> </w:t>
      </w:r>
      <w:r w:rsidRPr="00376324">
        <w:t>e) Die Vorstandsregelung in der Satzung (§ 26 BGB) ist geändert; dieser</w:t>
      </w:r>
      <w:r>
        <w:t xml:space="preserve"> </w:t>
      </w:r>
      <w:r w:rsidRPr="00376324">
        <w:t>setzt sich nun zusammen aus:</w:t>
      </w:r>
    </w:p>
    <w:p w:rsidR="00376324" w:rsidRPr="00376324" w:rsidRDefault="00376324" w:rsidP="00376324">
      <w:proofErr w:type="gramStart"/>
      <w:r>
        <w:t>[  ]</w:t>
      </w:r>
      <w:proofErr w:type="gramEnd"/>
      <w:r>
        <w:t xml:space="preserve"> </w:t>
      </w:r>
      <w:r w:rsidRPr="00376324">
        <w:t>f) Die Vertretungsbefugnis des Vorstands/der Liquidatoren ist wie folgt neu geregelt:</w:t>
      </w:r>
    </w:p>
    <w:p w:rsidR="00376324" w:rsidRPr="00BF67BD" w:rsidRDefault="00376324" w:rsidP="00376324">
      <w:proofErr w:type="gramStart"/>
      <w:r>
        <w:t>[  ]</w:t>
      </w:r>
      <w:proofErr w:type="gramEnd"/>
      <w:r>
        <w:t xml:space="preserve"> </w:t>
      </w:r>
      <w:r w:rsidRPr="00376324">
        <w:t>g) Der Sitz des Vereins ist verlegt nach: ______________________</w:t>
      </w:r>
    </w:p>
    <w:p w:rsidR="00376324" w:rsidRDefault="00376324" w:rsidP="00376324">
      <w:r>
        <w:t>[</w:t>
      </w:r>
      <w:r w:rsidR="00830FEE">
        <w:t>X</w:t>
      </w:r>
      <w:r>
        <w:t xml:space="preserve">] </w:t>
      </w:r>
      <w:r w:rsidRPr="00376324">
        <w:t>h) Änderung/Vorstandsmitglieder (Liquidatoren) (Angabe von Vorname, Name, Geburtsdatum, Adresse, Vorstandsamt)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0FEE" w:rsidTr="00830FEE">
        <w:tc>
          <w:tcPr>
            <w:tcW w:w="4531" w:type="dxa"/>
            <w:vAlign w:val="center"/>
          </w:tcPr>
          <w:p w:rsidR="00830FEE" w:rsidRDefault="00830FEE" w:rsidP="00376324">
            <w:r>
              <w:t>Vorstandsamt</w:t>
            </w:r>
          </w:p>
        </w:tc>
        <w:tc>
          <w:tcPr>
            <w:tcW w:w="4531" w:type="dxa"/>
            <w:vAlign w:val="center"/>
          </w:tcPr>
          <w:p w:rsidR="00830FEE" w:rsidRDefault="00830FEE" w:rsidP="00376324"/>
          <w:p w:rsidR="00830FEE" w:rsidRDefault="00830FEE" w:rsidP="00376324">
            <w:proofErr w:type="gramStart"/>
            <w:r>
              <w:t>1 .Vorsitzender</w:t>
            </w:r>
            <w:proofErr w:type="gramEnd"/>
          </w:p>
          <w:p w:rsidR="00830FEE" w:rsidRDefault="00830FEE" w:rsidP="00376324"/>
        </w:tc>
      </w:tr>
      <w:tr w:rsidR="00830FEE" w:rsidTr="00830FEE">
        <w:tc>
          <w:tcPr>
            <w:tcW w:w="4531" w:type="dxa"/>
            <w:vAlign w:val="center"/>
          </w:tcPr>
          <w:p w:rsidR="00830FEE" w:rsidRDefault="00830FEE" w:rsidP="00376324">
            <w:r>
              <w:t>Vorname</w:t>
            </w:r>
          </w:p>
        </w:tc>
        <w:tc>
          <w:tcPr>
            <w:tcW w:w="4531" w:type="dxa"/>
            <w:vAlign w:val="center"/>
          </w:tcPr>
          <w:p w:rsidR="00830FEE" w:rsidRDefault="00830FEE" w:rsidP="00376324"/>
          <w:p w:rsidR="00830FEE" w:rsidRDefault="00830FEE" w:rsidP="00376324">
            <w:r>
              <w:t>Roberto</w:t>
            </w:r>
          </w:p>
          <w:p w:rsidR="00830FEE" w:rsidRDefault="00830FEE" w:rsidP="00376324"/>
        </w:tc>
      </w:tr>
      <w:tr w:rsidR="00830FEE" w:rsidTr="00830FEE">
        <w:tc>
          <w:tcPr>
            <w:tcW w:w="4531" w:type="dxa"/>
            <w:vAlign w:val="center"/>
          </w:tcPr>
          <w:p w:rsidR="00830FEE" w:rsidRDefault="00830FEE" w:rsidP="00376324">
            <w:r>
              <w:t>Nachname</w:t>
            </w:r>
          </w:p>
        </w:tc>
        <w:tc>
          <w:tcPr>
            <w:tcW w:w="4531" w:type="dxa"/>
            <w:vAlign w:val="center"/>
          </w:tcPr>
          <w:p w:rsidR="00830FEE" w:rsidRDefault="00830FEE" w:rsidP="00376324"/>
          <w:p w:rsidR="00830FEE" w:rsidRDefault="00830FEE" w:rsidP="00376324">
            <w:r>
              <w:t>Vasquez Angel</w:t>
            </w:r>
          </w:p>
          <w:p w:rsidR="00830FEE" w:rsidRDefault="00830FEE" w:rsidP="00376324"/>
        </w:tc>
      </w:tr>
      <w:tr w:rsidR="00830FEE" w:rsidTr="00830FEE">
        <w:tc>
          <w:tcPr>
            <w:tcW w:w="4531" w:type="dxa"/>
            <w:vAlign w:val="center"/>
          </w:tcPr>
          <w:p w:rsidR="00830FEE" w:rsidRDefault="00830FEE" w:rsidP="00376324">
            <w:r>
              <w:t>Geburtsdatum</w:t>
            </w:r>
          </w:p>
        </w:tc>
        <w:tc>
          <w:tcPr>
            <w:tcW w:w="4531" w:type="dxa"/>
            <w:vAlign w:val="center"/>
          </w:tcPr>
          <w:p w:rsidR="00830FEE" w:rsidRDefault="00830FEE" w:rsidP="00376324"/>
          <w:p w:rsidR="00830FEE" w:rsidRDefault="00830FEE" w:rsidP="00376324">
            <w:r>
              <w:t>12.</w:t>
            </w:r>
            <w:r w:rsidR="00537B3A">
              <w:t xml:space="preserve"> Mai </w:t>
            </w:r>
            <w:r>
              <w:t>1982</w:t>
            </w:r>
          </w:p>
          <w:p w:rsidR="00830FEE" w:rsidRDefault="00830FEE" w:rsidP="00376324"/>
        </w:tc>
      </w:tr>
      <w:tr w:rsidR="00830FEE" w:rsidTr="00830FEE">
        <w:tc>
          <w:tcPr>
            <w:tcW w:w="4531" w:type="dxa"/>
            <w:vAlign w:val="center"/>
          </w:tcPr>
          <w:p w:rsidR="00830FEE" w:rsidRDefault="00830FEE" w:rsidP="00376324">
            <w:r>
              <w:t>Adresse</w:t>
            </w:r>
          </w:p>
        </w:tc>
        <w:tc>
          <w:tcPr>
            <w:tcW w:w="4531" w:type="dxa"/>
            <w:vAlign w:val="center"/>
          </w:tcPr>
          <w:p w:rsidR="00830FEE" w:rsidRDefault="00830FEE" w:rsidP="00376324"/>
          <w:p w:rsidR="00830FEE" w:rsidRDefault="00830FEE" w:rsidP="00376324">
            <w:proofErr w:type="spellStart"/>
            <w:r>
              <w:t>Domitianstr</w:t>
            </w:r>
            <w:proofErr w:type="spellEnd"/>
            <w:r>
              <w:t>. 16</w:t>
            </w:r>
          </w:p>
          <w:p w:rsidR="00830FEE" w:rsidRDefault="00830FEE" w:rsidP="00376324">
            <w:r>
              <w:t>60439 Frankfurt am Main</w:t>
            </w:r>
          </w:p>
          <w:p w:rsidR="00830FEE" w:rsidRDefault="00830FEE" w:rsidP="00376324"/>
        </w:tc>
      </w:tr>
    </w:tbl>
    <w:p w:rsidR="00376324" w:rsidRDefault="00376324" w:rsidP="0037632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0FEE" w:rsidTr="00ED59F9">
        <w:tc>
          <w:tcPr>
            <w:tcW w:w="4531" w:type="dxa"/>
            <w:vAlign w:val="center"/>
          </w:tcPr>
          <w:p w:rsidR="00830FEE" w:rsidRDefault="00830FEE" w:rsidP="00ED59F9">
            <w:r>
              <w:t>Vorstandsamt</w:t>
            </w:r>
          </w:p>
        </w:tc>
        <w:tc>
          <w:tcPr>
            <w:tcW w:w="4531" w:type="dxa"/>
            <w:vAlign w:val="center"/>
          </w:tcPr>
          <w:p w:rsidR="00830FEE" w:rsidRDefault="00830FEE" w:rsidP="00ED59F9"/>
          <w:p w:rsidR="00830FEE" w:rsidRDefault="00830FEE" w:rsidP="00ED59F9">
            <w:proofErr w:type="gramStart"/>
            <w:r>
              <w:t>2 .Vorsitzender</w:t>
            </w:r>
            <w:proofErr w:type="gramEnd"/>
          </w:p>
          <w:p w:rsidR="00830FEE" w:rsidRDefault="00830FEE" w:rsidP="00ED59F9"/>
        </w:tc>
      </w:tr>
      <w:tr w:rsidR="00830FEE" w:rsidTr="00ED59F9">
        <w:tc>
          <w:tcPr>
            <w:tcW w:w="4531" w:type="dxa"/>
            <w:vAlign w:val="center"/>
          </w:tcPr>
          <w:p w:rsidR="00830FEE" w:rsidRDefault="00830FEE" w:rsidP="00ED59F9">
            <w:r>
              <w:t>Vorname</w:t>
            </w:r>
          </w:p>
        </w:tc>
        <w:tc>
          <w:tcPr>
            <w:tcW w:w="4531" w:type="dxa"/>
            <w:vAlign w:val="center"/>
          </w:tcPr>
          <w:p w:rsidR="00830FEE" w:rsidRDefault="00830FEE" w:rsidP="00ED59F9"/>
          <w:p w:rsidR="00830FEE" w:rsidRDefault="00830FEE" w:rsidP="00ED59F9">
            <w:r>
              <w:t>Daniel</w:t>
            </w:r>
          </w:p>
          <w:p w:rsidR="00830FEE" w:rsidRDefault="00830FEE" w:rsidP="00ED59F9"/>
        </w:tc>
      </w:tr>
      <w:tr w:rsidR="00830FEE" w:rsidTr="00ED59F9">
        <w:tc>
          <w:tcPr>
            <w:tcW w:w="4531" w:type="dxa"/>
            <w:vAlign w:val="center"/>
          </w:tcPr>
          <w:p w:rsidR="00830FEE" w:rsidRDefault="00830FEE" w:rsidP="00ED59F9">
            <w:r>
              <w:t>Nachname</w:t>
            </w:r>
          </w:p>
        </w:tc>
        <w:tc>
          <w:tcPr>
            <w:tcW w:w="4531" w:type="dxa"/>
            <w:vAlign w:val="center"/>
          </w:tcPr>
          <w:p w:rsidR="00830FEE" w:rsidRDefault="00830FEE" w:rsidP="00ED59F9"/>
          <w:p w:rsidR="00830FEE" w:rsidRDefault="00830FEE" w:rsidP="00ED59F9">
            <w:proofErr w:type="spellStart"/>
            <w:r>
              <w:t>Raudnitzky</w:t>
            </w:r>
            <w:proofErr w:type="spellEnd"/>
          </w:p>
          <w:p w:rsidR="00830FEE" w:rsidRDefault="00830FEE" w:rsidP="00ED59F9"/>
        </w:tc>
      </w:tr>
      <w:tr w:rsidR="00830FEE" w:rsidTr="00ED59F9">
        <w:tc>
          <w:tcPr>
            <w:tcW w:w="4531" w:type="dxa"/>
            <w:vAlign w:val="center"/>
          </w:tcPr>
          <w:p w:rsidR="00830FEE" w:rsidRDefault="00830FEE" w:rsidP="00ED59F9">
            <w:r>
              <w:t>Geburtsdatum</w:t>
            </w:r>
          </w:p>
        </w:tc>
        <w:tc>
          <w:tcPr>
            <w:tcW w:w="4531" w:type="dxa"/>
            <w:vAlign w:val="center"/>
          </w:tcPr>
          <w:p w:rsidR="00830FEE" w:rsidRDefault="00830FEE" w:rsidP="00ED59F9"/>
          <w:p w:rsidR="00830FEE" w:rsidRDefault="00537B3A" w:rsidP="00ED59F9">
            <w:r w:rsidRPr="00537B3A">
              <w:t>29. März 1984</w:t>
            </w:r>
          </w:p>
          <w:p w:rsidR="00830FEE" w:rsidRDefault="00830FEE" w:rsidP="00ED59F9"/>
        </w:tc>
      </w:tr>
      <w:tr w:rsidR="00830FEE" w:rsidTr="00ED59F9">
        <w:tc>
          <w:tcPr>
            <w:tcW w:w="4531" w:type="dxa"/>
            <w:vAlign w:val="center"/>
          </w:tcPr>
          <w:p w:rsidR="00830FEE" w:rsidRDefault="00830FEE" w:rsidP="00ED59F9">
            <w:r>
              <w:t>Adresse</w:t>
            </w:r>
          </w:p>
        </w:tc>
        <w:tc>
          <w:tcPr>
            <w:tcW w:w="4531" w:type="dxa"/>
            <w:vAlign w:val="center"/>
          </w:tcPr>
          <w:p w:rsidR="00830FEE" w:rsidRDefault="00830FEE" w:rsidP="00ED59F9"/>
          <w:p w:rsidR="00830FEE" w:rsidRDefault="00537B3A" w:rsidP="00537B3A">
            <w:r>
              <w:t>Schneekoppenweg 18</w:t>
            </w:r>
          </w:p>
          <w:p w:rsidR="00537B3A" w:rsidRDefault="00537B3A" w:rsidP="00537B3A">
            <w:r>
              <w:t>61118 Bad Vilbel</w:t>
            </w:r>
          </w:p>
          <w:p w:rsidR="00830FEE" w:rsidRDefault="00830FEE" w:rsidP="00ED59F9"/>
        </w:tc>
      </w:tr>
    </w:tbl>
    <w:p w:rsidR="00830FEE" w:rsidRDefault="00830FEE" w:rsidP="00376324"/>
    <w:p w:rsidR="00830FEE" w:rsidRDefault="00830FEE">
      <w:r>
        <w:br w:type="page"/>
      </w:r>
    </w:p>
    <w:p w:rsidR="00376324" w:rsidRDefault="00376324" w:rsidP="0037632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0FEE" w:rsidTr="00ED59F9">
        <w:tc>
          <w:tcPr>
            <w:tcW w:w="4531" w:type="dxa"/>
            <w:vAlign w:val="center"/>
          </w:tcPr>
          <w:p w:rsidR="00830FEE" w:rsidRDefault="00830FEE" w:rsidP="00ED59F9">
            <w:r>
              <w:t>Vorstandsamt</w:t>
            </w:r>
          </w:p>
        </w:tc>
        <w:tc>
          <w:tcPr>
            <w:tcW w:w="4531" w:type="dxa"/>
            <w:vAlign w:val="center"/>
          </w:tcPr>
          <w:p w:rsidR="00830FEE" w:rsidRDefault="00830FEE" w:rsidP="00ED59F9"/>
          <w:p w:rsidR="00830FEE" w:rsidRDefault="00830FEE" w:rsidP="00ED59F9">
            <w:r>
              <w:t>Kassenwart</w:t>
            </w:r>
          </w:p>
          <w:p w:rsidR="00830FEE" w:rsidRDefault="00830FEE" w:rsidP="00ED59F9"/>
        </w:tc>
      </w:tr>
      <w:tr w:rsidR="00830FEE" w:rsidTr="00ED59F9">
        <w:tc>
          <w:tcPr>
            <w:tcW w:w="4531" w:type="dxa"/>
            <w:vAlign w:val="center"/>
          </w:tcPr>
          <w:p w:rsidR="00830FEE" w:rsidRDefault="00830FEE" w:rsidP="00ED59F9">
            <w:r>
              <w:t>Vorname</w:t>
            </w:r>
          </w:p>
        </w:tc>
        <w:tc>
          <w:tcPr>
            <w:tcW w:w="4531" w:type="dxa"/>
            <w:vAlign w:val="center"/>
          </w:tcPr>
          <w:p w:rsidR="00830FEE" w:rsidRDefault="00830FEE" w:rsidP="00ED59F9"/>
          <w:p w:rsidR="00830FEE" w:rsidRDefault="00830FEE" w:rsidP="00ED59F9">
            <w:r>
              <w:t>Christoph</w:t>
            </w:r>
          </w:p>
          <w:p w:rsidR="00830FEE" w:rsidRDefault="00830FEE" w:rsidP="00ED59F9"/>
        </w:tc>
      </w:tr>
      <w:tr w:rsidR="00830FEE" w:rsidTr="00ED59F9">
        <w:tc>
          <w:tcPr>
            <w:tcW w:w="4531" w:type="dxa"/>
            <w:vAlign w:val="center"/>
          </w:tcPr>
          <w:p w:rsidR="00830FEE" w:rsidRDefault="00830FEE" w:rsidP="00ED59F9">
            <w:r>
              <w:t>Nachname</w:t>
            </w:r>
          </w:p>
        </w:tc>
        <w:tc>
          <w:tcPr>
            <w:tcW w:w="4531" w:type="dxa"/>
            <w:vAlign w:val="center"/>
          </w:tcPr>
          <w:p w:rsidR="00830FEE" w:rsidRDefault="00830FEE" w:rsidP="00ED59F9"/>
          <w:p w:rsidR="00830FEE" w:rsidRDefault="00830FEE" w:rsidP="00ED59F9">
            <w:r>
              <w:t>Korn</w:t>
            </w:r>
          </w:p>
          <w:p w:rsidR="00830FEE" w:rsidRDefault="00830FEE" w:rsidP="00ED59F9"/>
        </w:tc>
      </w:tr>
      <w:tr w:rsidR="00830FEE" w:rsidTr="00ED59F9">
        <w:tc>
          <w:tcPr>
            <w:tcW w:w="4531" w:type="dxa"/>
            <w:vAlign w:val="center"/>
          </w:tcPr>
          <w:p w:rsidR="00830FEE" w:rsidRDefault="00830FEE" w:rsidP="00ED59F9">
            <w:r>
              <w:t>Geburtsdatum</w:t>
            </w:r>
          </w:p>
        </w:tc>
        <w:tc>
          <w:tcPr>
            <w:tcW w:w="4531" w:type="dxa"/>
            <w:vAlign w:val="center"/>
          </w:tcPr>
          <w:p w:rsidR="00830FEE" w:rsidRDefault="00830FEE" w:rsidP="00ED59F9"/>
          <w:p w:rsidR="00830FEE" w:rsidRDefault="00537B3A" w:rsidP="00ED59F9">
            <w:r w:rsidRPr="00537B3A">
              <w:t>12. September 1974</w:t>
            </w:r>
          </w:p>
          <w:p w:rsidR="00830FEE" w:rsidRDefault="00830FEE" w:rsidP="00ED59F9"/>
        </w:tc>
      </w:tr>
      <w:tr w:rsidR="00830FEE" w:rsidTr="00ED59F9">
        <w:tc>
          <w:tcPr>
            <w:tcW w:w="4531" w:type="dxa"/>
            <w:vAlign w:val="center"/>
          </w:tcPr>
          <w:p w:rsidR="00830FEE" w:rsidRDefault="00830FEE" w:rsidP="00ED59F9">
            <w:r>
              <w:t>Adresse</w:t>
            </w:r>
          </w:p>
        </w:tc>
        <w:tc>
          <w:tcPr>
            <w:tcW w:w="4531" w:type="dxa"/>
            <w:vAlign w:val="center"/>
          </w:tcPr>
          <w:p w:rsidR="00830FEE" w:rsidRDefault="00830FEE" w:rsidP="00ED59F9"/>
          <w:p w:rsidR="00537B3A" w:rsidRDefault="00537B3A" w:rsidP="00537B3A">
            <w:r>
              <w:t>Friedrich-Ebert-Str. 32</w:t>
            </w:r>
          </w:p>
          <w:p w:rsidR="00830FEE" w:rsidRDefault="00537B3A" w:rsidP="00ED59F9">
            <w:r>
              <w:t>63477 Maintal</w:t>
            </w:r>
          </w:p>
          <w:p w:rsidR="00830FEE" w:rsidRDefault="00830FEE" w:rsidP="00ED59F9"/>
        </w:tc>
      </w:tr>
    </w:tbl>
    <w:p w:rsidR="00376324" w:rsidRDefault="00376324" w:rsidP="00376324"/>
    <w:p w:rsidR="00376324" w:rsidRPr="00376324" w:rsidRDefault="00376324" w:rsidP="00376324">
      <w:r w:rsidRPr="00376324">
        <w:t>Ausgeschiedene Vorstandsmitglieder: (Angabe Vorname + Name)</w:t>
      </w:r>
    </w:p>
    <w:p w:rsidR="00376324" w:rsidRDefault="00376324" w:rsidP="00376324"/>
    <w:p w:rsidR="007341D3" w:rsidRDefault="007341D3" w:rsidP="00376324"/>
    <w:p w:rsidR="00376324" w:rsidRDefault="00376324" w:rsidP="00376324"/>
    <w:p w:rsidR="00376324" w:rsidRPr="00376324" w:rsidRDefault="00376324" w:rsidP="00376324">
      <w:proofErr w:type="gramStart"/>
      <w:r>
        <w:t>[  ]</w:t>
      </w:r>
      <w:proofErr w:type="gramEnd"/>
      <w:r>
        <w:t xml:space="preserve"> </w:t>
      </w:r>
      <w:r w:rsidRPr="00376324">
        <w:t xml:space="preserve">e) Auflösung des Vereins (und Liquidatoren siehe </w:t>
      </w:r>
      <w:proofErr w:type="spellStart"/>
      <w:r w:rsidRPr="00376324">
        <w:t>lit</w:t>
      </w:r>
      <w:proofErr w:type="spellEnd"/>
      <w:r w:rsidRPr="00376324">
        <w:t>. h und f)</w:t>
      </w:r>
    </w:p>
    <w:p w:rsidR="00376324" w:rsidRPr="00376324" w:rsidRDefault="00376324" w:rsidP="00376324">
      <w:proofErr w:type="gramStart"/>
      <w:r>
        <w:t>[  ]</w:t>
      </w:r>
      <w:proofErr w:type="gramEnd"/>
      <w:r>
        <w:t xml:space="preserve"> </w:t>
      </w:r>
      <w:r w:rsidRPr="00376324">
        <w:t>f) Die Liquidation ist beendet. Der Verein ist erloschen.</w:t>
      </w:r>
    </w:p>
    <w:p w:rsidR="00376324" w:rsidRDefault="00376324" w:rsidP="004A2547"/>
    <w:p w:rsidR="00376324" w:rsidRDefault="00376324" w:rsidP="00376324">
      <w:pPr>
        <w:pStyle w:val="berschrift1"/>
      </w:pPr>
      <w:r w:rsidRPr="00376324">
        <w:t>Folgende Unterlagen werden der Anmeldung beigefügt:</w:t>
      </w:r>
    </w:p>
    <w:p w:rsidR="00376324" w:rsidRPr="00376324" w:rsidRDefault="00376324" w:rsidP="00376324"/>
    <w:p w:rsidR="00376324" w:rsidRDefault="00376324" w:rsidP="004A2547">
      <w:r>
        <w:t>[</w:t>
      </w:r>
      <w:r w:rsidR="007E0EA0">
        <w:t>X</w:t>
      </w:r>
      <w:r>
        <w:t xml:space="preserve">] </w:t>
      </w:r>
      <w:r w:rsidRPr="00376324">
        <w:t>Abschrift Kopie des Protokolls der Mitgliederversammlung vom ____________ bzw. teilweiser Auszug hinsichtlich der angemeldeten Punkte (bei Satzungsänderungen: Wortlaut der neuen Bestimmungen enthaltend).</w:t>
      </w:r>
    </w:p>
    <w:p w:rsidR="00376324" w:rsidRDefault="00376324" w:rsidP="00376324">
      <w:r>
        <w:t>[</w:t>
      </w:r>
      <w:r w:rsidR="007E0EA0">
        <w:t>X</w:t>
      </w:r>
      <w:r>
        <w:t xml:space="preserve">] </w:t>
      </w:r>
      <w:r w:rsidRPr="00376324">
        <w:t>vollständiger Wortlaut der Satzung unter Berücksichtigung der geänderten                           Bestimmungen (zu unterschreiben wie das Protokoll).</w:t>
      </w:r>
    </w:p>
    <w:p w:rsidR="007341D3" w:rsidRDefault="007341D3">
      <w:r>
        <w:br w:type="page"/>
      </w:r>
    </w:p>
    <w:p w:rsidR="00376324" w:rsidRDefault="00376324" w:rsidP="00376324"/>
    <w:p w:rsidR="00376324" w:rsidRPr="00376324" w:rsidRDefault="00376324" w:rsidP="00376324">
      <w:r w:rsidRPr="00376324">
        <w:t>Zudem wird versichert, dass</w:t>
      </w:r>
    </w:p>
    <w:p w:rsidR="00376324" w:rsidRDefault="00376324" w:rsidP="004A2547">
      <w:r w:rsidRPr="00376324">
        <w:t>1. die Mitgliederversammlung satzungsgemäß unter Angabe der entsprechenden Tagesordnu</w:t>
      </w:r>
      <w:r>
        <w:t>ng einberufen worden war.</w:t>
      </w:r>
    </w:p>
    <w:p w:rsidR="00376324" w:rsidRDefault="00376324" w:rsidP="004A2547">
      <w:r w:rsidRPr="00376324">
        <w:t xml:space="preserve">2. In der Mitgliederversammlung </w:t>
      </w:r>
      <w:r>
        <w:t>Beschlussfähigkeit gegeben war.</w:t>
      </w:r>
    </w:p>
    <w:p w:rsidR="00681EFC" w:rsidRDefault="00376324" w:rsidP="004A2547">
      <w:r w:rsidRPr="00376324">
        <w:t>3. Die gefassten Beschlüss</w:t>
      </w:r>
      <w:r>
        <w:t>e ordnungsgemäß zustande kamen.</w:t>
      </w:r>
    </w:p>
    <w:p w:rsidR="00376324" w:rsidRDefault="00376324" w:rsidP="004A2547">
      <w:r>
        <w:t xml:space="preserve">4. </w:t>
      </w:r>
      <w:r w:rsidRPr="00376324">
        <w:t>Der vollständige Wortlaut der Satzung entspricht den eingetragenen Bestimmungen</w:t>
      </w:r>
      <w:r>
        <w:t xml:space="preserve"> </w:t>
      </w:r>
      <w:r w:rsidRPr="00376324">
        <w:t>unter Berücksichtigung der nunmehrigen Änderung.</w:t>
      </w:r>
    </w:p>
    <w:p w:rsidR="00376324" w:rsidRDefault="00376324" w:rsidP="004A25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24" w:rsidTr="00376324">
        <w:tc>
          <w:tcPr>
            <w:tcW w:w="4531" w:type="dxa"/>
            <w:vAlign w:val="center"/>
          </w:tcPr>
          <w:p w:rsidR="00376324" w:rsidRDefault="00376324" w:rsidP="004A2547">
            <w:r w:rsidRPr="00376324">
              <w:t>Mitgliederbestand</w:t>
            </w:r>
          </w:p>
        </w:tc>
        <w:tc>
          <w:tcPr>
            <w:tcW w:w="4531" w:type="dxa"/>
            <w:vAlign w:val="center"/>
          </w:tcPr>
          <w:p w:rsidR="00376324" w:rsidRDefault="00376324" w:rsidP="004A2547"/>
          <w:p w:rsidR="00376324" w:rsidRDefault="00537B3A" w:rsidP="004A2547">
            <w:r>
              <w:t>35</w:t>
            </w:r>
          </w:p>
          <w:p w:rsidR="00376324" w:rsidRDefault="00376324" w:rsidP="004A2547"/>
        </w:tc>
      </w:tr>
      <w:tr w:rsidR="00376324" w:rsidTr="00376324">
        <w:tc>
          <w:tcPr>
            <w:tcW w:w="4531" w:type="dxa"/>
            <w:vAlign w:val="center"/>
          </w:tcPr>
          <w:p w:rsidR="00376324" w:rsidRDefault="00376324" w:rsidP="004A2547">
            <w:r w:rsidRPr="00376324">
              <w:t>Gesamt Jahresbeitragsaufkommen</w:t>
            </w:r>
          </w:p>
        </w:tc>
        <w:tc>
          <w:tcPr>
            <w:tcW w:w="4531" w:type="dxa"/>
            <w:vAlign w:val="center"/>
          </w:tcPr>
          <w:p w:rsidR="00376324" w:rsidRDefault="00376324" w:rsidP="004A2547"/>
          <w:p w:rsidR="00376324" w:rsidRDefault="00537B3A" w:rsidP="004A2547">
            <w:r>
              <w:t>2100</w:t>
            </w:r>
          </w:p>
          <w:p w:rsidR="00376324" w:rsidRDefault="00376324" w:rsidP="004A2547"/>
        </w:tc>
      </w:tr>
      <w:tr w:rsidR="00376324" w:rsidTr="00376324">
        <w:tc>
          <w:tcPr>
            <w:tcW w:w="4531" w:type="dxa"/>
            <w:vAlign w:val="center"/>
          </w:tcPr>
          <w:p w:rsidR="00376324" w:rsidRDefault="00376324" w:rsidP="004A2547">
            <w:r w:rsidRPr="00376324">
              <w:t>Vereinsvermögen</w:t>
            </w:r>
          </w:p>
        </w:tc>
        <w:tc>
          <w:tcPr>
            <w:tcW w:w="4531" w:type="dxa"/>
            <w:vAlign w:val="center"/>
          </w:tcPr>
          <w:p w:rsidR="00376324" w:rsidRDefault="00376324" w:rsidP="004A2547"/>
          <w:p w:rsidR="00376324" w:rsidRDefault="007C639B" w:rsidP="004A2547">
            <w:r>
              <w:t>901€</w:t>
            </w:r>
          </w:p>
          <w:p w:rsidR="00376324" w:rsidRDefault="00376324" w:rsidP="004A2547"/>
        </w:tc>
      </w:tr>
    </w:tbl>
    <w:p w:rsidR="00376324" w:rsidRDefault="00376324" w:rsidP="004A25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1375" w:rsidTr="00ED59F9">
        <w:tc>
          <w:tcPr>
            <w:tcW w:w="4531" w:type="dxa"/>
            <w:vAlign w:val="center"/>
          </w:tcPr>
          <w:p w:rsidR="00271375" w:rsidRDefault="00271375" w:rsidP="00271375">
            <w:r>
              <w:t>1. Vorsitzender</w:t>
            </w:r>
          </w:p>
        </w:tc>
        <w:tc>
          <w:tcPr>
            <w:tcW w:w="4531" w:type="dxa"/>
            <w:vAlign w:val="center"/>
          </w:tcPr>
          <w:p w:rsidR="00271375" w:rsidRDefault="00271375" w:rsidP="00ED59F9"/>
          <w:p w:rsidR="00271375" w:rsidRDefault="00271375" w:rsidP="00ED59F9"/>
          <w:p w:rsidR="00271375" w:rsidRDefault="00271375" w:rsidP="00ED59F9"/>
        </w:tc>
      </w:tr>
      <w:tr w:rsidR="00271375" w:rsidTr="00ED59F9">
        <w:tc>
          <w:tcPr>
            <w:tcW w:w="4531" w:type="dxa"/>
            <w:vAlign w:val="center"/>
          </w:tcPr>
          <w:p w:rsidR="00271375" w:rsidRDefault="00271375" w:rsidP="00ED59F9">
            <w:r>
              <w:t>2. Vorsitzender</w:t>
            </w:r>
          </w:p>
        </w:tc>
        <w:tc>
          <w:tcPr>
            <w:tcW w:w="4531" w:type="dxa"/>
            <w:vAlign w:val="center"/>
          </w:tcPr>
          <w:p w:rsidR="00271375" w:rsidRDefault="00271375" w:rsidP="00ED59F9"/>
          <w:p w:rsidR="00271375" w:rsidRDefault="00271375" w:rsidP="00ED59F9"/>
          <w:p w:rsidR="00271375" w:rsidRDefault="00271375" w:rsidP="00ED59F9"/>
        </w:tc>
      </w:tr>
      <w:tr w:rsidR="00271375" w:rsidTr="00ED59F9">
        <w:tc>
          <w:tcPr>
            <w:tcW w:w="4531" w:type="dxa"/>
            <w:vAlign w:val="center"/>
          </w:tcPr>
          <w:p w:rsidR="00271375" w:rsidRDefault="00271375" w:rsidP="00ED59F9">
            <w:r>
              <w:t>Kassenwart</w:t>
            </w:r>
          </w:p>
        </w:tc>
        <w:tc>
          <w:tcPr>
            <w:tcW w:w="4531" w:type="dxa"/>
            <w:vAlign w:val="center"/>
          </w:tcPr>
          <w:p w:rsidR="00271375" w:rsidRDefault="00271375" w:rsidP="00ED59F9"/>
          <w:p w:rsidR="00271375" w:rsidRDefault="00271375" w:rsidP="00ED59F9"/>
          <w:p w:rsidR="00271375" w:rsidRDefault="00271375" w:rsidP="00ED59F9"/>
        </w:tc>
      </w:tr>
    </w:tbl>
    <w:p w:rsidR="00271375" w:rsidRDefault="00271375" w:rsidP="004A2547"/>
    <w:p w:rsidR="00376324" w:rsidRPr="00376324" w:rsidRDefault="00681EFC" w:rsidP="00681EFC">
      <w:pPr>
        <w:pStyle w:val="berschrift1"/>
      </w:pPr>
      <w:r>
        <w:t>Unterschriftsbeglaubigung</w:t>
      </w:r>
      <w:r w:rsidR="00376324" w:rsidRPr="00376324">
        <w:t xml:space="preserve"> (durch Notar oder </w:t>
      </w:r>
      <w:proofErr w:type="spellStart"/>
      <w:r w:rsidR="00376324" w:rsidRPr="00376324">
        <w:t>Ratschreiber</w:t>
      </w:r>
      <w:proofErr w:type="spellEnd"/>
      <w:r w:rsidR="00376324" w:rsidRPr="00376324">
        <w:t>)</w:t>
      </w:r>
    </w:p>
    <w:sectPr w:rsidR="00376324" w:rsidRPr="00376324" w:rsidSect="002B034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9DA" w:rsidRDefault="001329DA" w:rsidP="001E316F">
      <w:pPr>
        <w:spacing w:after="0" w:line="240" w:lineRule="auto"/>
      </w:pPr>
      <w:r>
        <w:separator/>
      </w:r>
    </w:p>
  </w:endnote>
  <w:endnote w:type="continuationSeparator" w:id="0">
    <w:p w:rsidR="001329DA" w:rsidRDefault="001329DA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7"/>
      <w:gridCol w:w="3366"/>
      <w:gridCol w:w="2399"/>
    </w:tblGrid>
    <w:tr w:rsidR="004A2547" w:rsidRPr="004A2547" w:rsidTr="00247D29">
      <w:tc>
        <w:tcPr>
          <w:tcW w:w="3369" w:type="dxa"/>
        </w:tcPr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  <w:r w:rsidRPr="00B648FB">
            <w:rPr>
              <w:b/>
              <w:sz w:val="16"/>
              <w:szCs w:val="16"/>
            </w:rPr>
            <w:t xml:space="preserve">Postanschrift: </w:t>
          </w:r>
        </w:p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Roberto Vásquez Angel</w:t>
          </w: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1. TFC Frankfurt</w:t>
          </w: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proofErr w:type="spellStart"/>
          <w:r w:rsidRPr="00B648FB">
            <w:rPr>
              <w:sz w:val="16"/>
              <w:szCs w:val="16"/>
            </w:rPr>
            <w:t>Domitianstr</w:t>
          </w:r>
          <w:proofErr w:type="spellEnd"/>
          <w:r w:rsidRPr="00B648FB">
            <w:rPr>
              <w:sz w:val="16"/>
              <w:szCs w:val="16"/>
            </w:rPr>
            <w:t>. 16</w:t>
          </w:r>
        </w:p>
        <w:p w:rsidR="007341D3" w:rsidRDefault="004A2547" w:rsidP="004A2547">
          <w:pPr>
            <w:pStyle w:val="Fuzeile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60439 Frankfurt am Main</w:t>
          </w:r>
        </w:p>
        <w:p w:rsidR="007341D3" w:rsidRDefault="007341D3" w:rsidP="007341D3">
          <w:pPr>
            <w:pStyle w:val="Fuzeile"/>
            <w:rPr>
              <w:sz w:val="16"/>
              <w:szCs w:val="16"/>
            </w:rPr>
          </w:pPr>
        </w:p>
        <w:p w:rsidR="004A2547" w:rsidRDefault="007341D3" w:rsidP="00296ECC">
          <w:pPr>
            <w:pStyle w:val="Fuzeile"/>
            <w:rPr>
              <w:lang w:val="en-US"/>
            </w:rPr>
          </w:pPr>
          <w:r w:rsidRPr="007341D3">
            <w:rPr>
              <w:b/>
              <w:sz w:val="16"/>
              <w:szCs w:val="16"/>
            </w:rPr>
            <w:t>Steuernummer:</w:t>
          </w:r>
          <w:r>
            <w:rPr>
              <w:b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045 250 10920</w:t>
          </w:r>
        </w:p>
      </w:tc>
      <w:tc>
        <w:tcPr>
          <w:tcW w:w="3402" w:type="dxa"/>
        </w:tcPr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Bankverbindung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</w:p>
        <w:p w:rsidR="004A2547" w:rsidRPr="004A2547" w:rsidRDefault="004A2547" w:rsidP="004A2547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Kontoinhaber: Christoph Korn</w:t>
          </w:r>
        </w:p>
        <w:p w:rsidR="004A2547" w:rsidRPr="004A2547" w:rsidRDefault="004A2547" w:rsidP="004A2547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Bank</w:t>
          </w:r>
          <w:proofErr w:type="gramStart"/>
          <w:r w:rsidRPr="004A2547">
            <w:rPr>
              <w:sz w:val="16"/>
              <w:szCs w:val="16"/>
            </w:rPr>
            <w:t>: .comdirect</w:t>
          </w:r>
          <w:proofErr w:type="gramEnd"/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IBAN: DE62200411110506094200</w:t>
          </w: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BIC: COBADEHDXXX</w:t>
          </w:r>
        </w:p>
        <w:p w:rsidR="007341D3" w:rsidRPr="004A2547" w:rsidRDefault="007341D3" w:rsidP="007341D3">
          <w:pPr>
            <w:pStyle w:val="Fuzeile"/>
          </w:pPr>
        </w:p>
      </w:tc>
      <w:tc>
        <w:tcPr>
          <w:tcW w:w="2441" w:type="dxa"/>
        </w:tcPr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Kontakt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</w:p>
        <w:p w:rsidR="00771AF4" w:rsidRDefault="00771AF4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Web: www.tfc-frankfurt.de</w:t>
          </w:r>
        </w:p>
        <w:p w:rsidR="004A2547" w:rsidRPr="004A2547" w:rsidRDefault="004A2547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E-Mail: info@tfc-frankfurt.de</w:t>
          </w: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Telefon: +49 163 7626839</w:t>
          </w:r>
        </w:p>
        <w:p w:rsidR="004A2547" w:rsidRPr="004A2547" w:rsidRDefault="004A2547" w:rsidP="00BF67BD">
          <w:pPr>
            <w:pStyle w:val="Fuzeile"/>
          </w:pPr>
        </w:p>
      </w:tc>
    </w:tr>
  </w:tbl>
  <w:p w:rsidR="00BF67BD" w:rsidRPr="004A2547" w:rsidRDefault="00BF67BD" w:rsidP="00BF67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9DA" w:rsidRDefault="001329DA" w:rsidP="001E316F">
      <w:pPr>
        <w:spacing w:after="0" w:line="240" w:lineRule="auto"/>
      </w:pPr>
      <w:r>
        <w:separator/>
      </w:r>
    </w:p>
  </w:footnote>
  <w:footnote w:type="continuationSeparator" w:id="0">
    <w:p w:rsidR="001329DA" w:rsidRDefault="001329DA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7BD" w:rsidRDefault="00BF67BD" w:rsidP="00F13509">
    <w:pPr>
      <w:pStyle w:val="Kopfzeile"/>
      <w:jc w:val="right"/>
      <w:rPr>
        <w:noProof/>
        <w:lang w:eastAsia="de-DE"/>
      </w:rPr>
    </w:pPr>
    <w:r>
      <w:ptab w:relativeTo="margin" w:alignment="center" w:leader="none"/>
    </w:r>
    <w:r w:rsidR="00F13509" w:rsidRPr="00B648FB">
      <w:rPr>
        <w:noProof/>
        <w:lang w:eastAsia="de-DE"/>
      </w:rPr>
      <w:t xml:space="preserve"> </w:t>
    </w:r>
    <w:r w:rsidR="00F13509" w:rsidRPr="00B648FB"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3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329DA" w:rsidRDefault="001329DA" w:rsidP="00F13509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E053A"/>
    <w:multiLevelType w:val="hybridMultilevel"/>
    <w:tmpl w:val="DD22E984"/>
    <w:lvl w:ilvl="0" w:tplc="06B6F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4A4D5D"/>
    <w:multiLevelType w:val="hybridMultilevel"/>
    <w:tmpl w:val="F5CC37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971B2"/>
    <w:multiLevelType w:val="hybridMultilevel"/>
    <w:tmpl w:val="CA92FD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DA"/>
    <w:rsid w:val="00017246"/>
    <w:rsid w:val="001141F6"/>
    <w:rsid w:val="001329DA"/>
    <w:rsid w:val="0013690D"/>
    <w:rsid w:val="001E316F"/>
    <w:rsid w:val="00247D29"/>
    <w:rsid w:val="00271375"/>
    <w:rsid w:val="00296ECC"/>
    <w:rsid w:val="002B034B"/>
    <w:rsid w:val="002F23B3"/>
    <w:rsid w:val="00307B96"/>
    <w:rsid w:val="003271EC"/>
    <w:rsid w:val="00376324"/>
    <w:rsid w:val="003E2DC3"/>
    <w:rsid w:val="00464E1C"/>
    <w:rsid w:val="004A2547"/>
    <w:rsid w:val="005029C3"/>
    <w:rsid w:val="00537B3A"/>
    <w:rsid w:val="00547C55"/>
    <w:rsid w:val="0059050E"/>
    <w:rsid w:val="005D49AC"/>
    <w:rsid w:val="005E175A"/>
    <w:rsid w:val="00681EFC"/>
    <w:rsid w:val="006E0E82"/>
    <w:rsid w:val="007341D3"/>
    <w:rsid w:val="00771AF4"/>
    <w:rsid w:val="00780194"/>
    <w:rsid w:val="00786312"/>
    <w:rsid w:val="007C4FC7"/>
    <w:rsid w:val="007C639B"/>
    <w:rsid w:val="007E0EA0"/>
    <w:rsid w:val="007F10EC"/>
    <w:rsid w:val="007F7A20"/>
    <w:rsid w:val="008214F5"/>
    <w:rsid w:val="00830FEE"/>
    <w:rsid w:val="00845123"/>
    <w:rsid w:val="00861C6E"/>
    <w:rsid w:val="00865522"/>
    <w:rsid w:val="00905570"/>
    <w:rsid w:val="00967A2E"/>
    <w:rsid w:val="009B7930"/>
    <w:rsid w:val="009C64EA"/>
    <w:rsid w:val="009D0034"/>
    <w:rsid w:val="009F17A6"/>
    <w:rsid w:val="00B648FB"/>
    <w:rsid w:val="00BF67BD"/>
    <w:rsid w:val="00C10AF0"/>
    <w:rsid w:val="00D36FE1"/>
    <w:rsid w:val="00DC2255"/>
    <w:rsid w:val="00E06832"/>
    <w:rsid w:val="00F07AA6"/>
    <w:rsid w:val="00F13509"/>
    <w:rsid w:val="00F50C62"/>
    <w:rsid w:val="00FB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16B94014-B4D1-4ABB-8F71-6E0EB939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648FB"/>
  </w:style>
  <w:style w:type="paragraph" w:styleId="berschrift1">
    <w:name w:val="heading 1"/>
    <w:basedOn w:val="Standard"/>
    <w:next w:val="Standard"/>
    <w:link w:val="berschrift1Zchn"/>
    <w:uiPriority w:val="9"/>
    <w:qFormat/>
    <w:rsid w:val="00C10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316F"/>
  </w:style>
  <w:style w:type="paragraph" w:styleId="Fuzeile">
    <w:name w:val="footer"/>
    <w:basedOn w:val="Standard"/>
    <w:link w:val="FuzeileZchn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316F"/>
  </w:style>
  <w:style w:type="paragraph" w:styleId="Titel">
    <w:name w:val="Title"/>
    <w:basedOn w:val="Standard"/>
    <w:next w:val="Standard"/>
    <w:link w:val="TitelZchn"/>
    <w:uiPriority w:val="10"/>
    <w:qFormat/>
    <w:rsid w:val="00C10AF0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10AF0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0AF0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4A25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ett">
    <w:name w:val="Strong"/>
    <w:basedOn w:val="Absatz-Standardschriftart"/>
    <w:uiPriority w:val="22"/>
    <w:qFormat/>
    <w:rsid w:val="00376324"/>
    <w:rPr>
      <w:b/>
      <w:bCs/>
    </w:rPr>
  </w:style>
  <w:style w:type="paragraph" w:styleId="Listenabsatz">
    <w:name w:val="List Paragraph"/>
    <w:basedOn w:val="Standard"/>
    <w:uiPriority w:val="34"/>
    <w:qFormat/>
    <w:rsid w:val="00830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fc-frankfurt\git\tfc-frankfurt\Vorlagen\1.%20TFC%20Frankfurt%20-%20Word%20Template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E840A-2FAA-4841-8CA5-EC01115A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TFC Frankfurt - Word Template</Template>
  <TotalTime>0</TotalTime>
  <Pages>4</Pages>
  <Words>357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Roberto Vasquez Angel</cp:lastModifiedBy>
  <cp:revision>10</cp:revision>
  <cp:lastPrinted>2016-01-22T20:26:00Z</cp:lastPrinted>
  <dcterms:created xsi:type="dcterms:W3CDTF">2016-01-25T19:42:00Z</dcterms:created>
  <dcterms:modified xsi:type="dcterms:W3CDTF">2016-01-26T21:46:00Z</dcterms:modified>
</cp:coreProperties>
</file>